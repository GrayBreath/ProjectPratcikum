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06B" w:rsidRDefault="00837F62" w:rsidP="00552CB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№2</w:t>
      </w:r>
    </w:p>
    <w:p w:rsidR="00B06CCA" w:rsidRPr="00F97DEF" w:rsidRDefault="00B06CCA" w:rsidP="00552CBC">
      <w:pPr>
        <w:jc w:val="center"/>
        <w:rPr>
          <w:b/>
          <w:sz w:val="32"/>
          <w:szCs w:val="32"/>
          <w:lang w:val="uk-UA"/>
        </w:rPr>
      </w:pPr>
    </w:p>
    <w:p w:rsidR="002A14D2" w:rsidRDefault="0082006B" w:rsidP="00642BE2">
      <w:pPr>
        <w:spacing w:line="276" w:lineRule="auto"/>
        <w:ind w:firstLine="708"/>
        <w:jc w:val="both"/>
        <w:rPr>
          <w:sz w:val="28"/>
        </w:rPr>
      </w:pPr>
      <w:r w:rsidRPr="00A075AF">
        <w:rPr>
          <w:b/>
          <w:sz w:val="32"/>
          <w:szCs w:val="32"/>
          <w:lang w:val="uk-UA"/>
        </w:rPr>
        <w:t>Тема:</w:t>
      </w:r>
      <w:r w:rsidRPr="00A075AF">
        <w:rPr>
          <w:sz w:val="32"/>
          <w:szCs w:val="32"/>
          <w:lang w:val="uk-UA"/>
        </w:rPr>
        <w:t xml:space="preserve"> </w:t>
      </w:r>
      <w:proofErr w:type="spellStart"/>
      <w:r w:rsidR="002A14D2" w:rsidRPr="00AD3E67">
        <w:rPr>
          <w:sz w:val="28"/>
        </w:rPr>
        <w:t>Вивчення</w:t>
      </w:r>
      <w:proofErr w:type="spellEnd"/>
      <w:r w:rsidR="002A14D2" w:rsidRPr="00AD3E67">
        <w:rPr>
          <w:sz w:val="28"/>
        </w:rPr>
        <w:t xml:space="preserve"> </w:t>
      </w:r>
      <w:r w:rsidR="00837F62">
        <w:rPr>
          <w:sz w:val="28"/>
          <w:lang w:val="uk-UA"/>
        </w:rPr>
        <w:t>структурних</w:t>
      </w:r>
      <w:r w:rsidR="002A14D2" w:rsidRPr="00AD3E67">
        <w:rPr>
          <w:sz w:val="28"/>
        </w:rPr>
        <w:t xml:space="preserve"> </w:t>
      </w:r>
      <w:proofErr w:type="spellStart"/>
      <w:r w:rsidR="002A14D2" w:rsidRPr="00AD3E67">
        <w:rPr>
          <w:sz w:val="28"/>
        </w:rPr>
        <w:t>шаблонів</w:t>
      </w:r>
      <w:proofErr w:type="spellEnd"/>
      <w:r w:rsidR="002A14D2" w:rsidRPr="00AD3E67">
        <w:rPr>
          <w:sz w:val="28"/>
        </w:rPr>
        <w:t xml:space="preserve"> </w:t>
      </w:r>
      <w:proofErr w:type="spellStart"/>
      <w:r w:rsidR="002A14D2" w:rsidRPr="00AD3E67">
        <w:rPr>
          <w:sz w:val="28"/>
        </w:rPr>
        <w:t>проектування</w:t>
      </w:r>
      <w:proofErr w:type="spellEnd"/>
      <w:r w:rsidR="002A14D2" w:rsidRPr="00AD3E67">
        <w:rPr>
          <w:sz w:val="28"/>
        </w:rPr>
        <w:t>.</w:t>
      </w:r>
    </w:p>
    <w:p w:rsidR="002A14D2" w:rsidRDefault="002A14D2" w:rsidP="00642BE2">
      <w:pPr>
        <w:spacing w:line="276" w:lineRule="auto"/>
        <w:ind w:firstLine="708"/>
        <w:jc w:val="both"/>
        <w:rPr>
          <w:sz w:val="28"/>
        </w:rPr>
      </w:pPr>
    </w:p>
    <w:p w:rsidR="0082006B" w:rsidRPr="002A14D2" w:rsidRDefault="0082006B" w:rsidP="00642BE2">
      <w:pPr>
        <w:spacing w:line="276" w:lineRule="auto"/>
        <w:ind w:firstLine="708"/>
        <w:jc w:val="both"/>
        <w:rPr>
          <w:sz w:val="28"/>
          <w:szCs w:val="28"/>
        </w:rPr>
      </w:pPr>
      <w:r w:rsidRPr="00A075AF">
        <w:rPr>
          <w:b/>
          <w:sz w:val="32"/>
          <w:szCs w:val="32"/>
          <w:lang w:val="uk-UA"/>
        </w:rPr>
        <w:t>Мета:</w:t>
      </w:r>
      <w:r w:rsidRPr="00A075AF">
        <w:rPr>
          <w:sz w:val="32"/>
          <w:szCs w:val="32"/>
          <w:lang w:val="uk-UA"/>
        </w:rPr>
        <w:t xml:space="preserve"> </w:t>
      </w:r>
      <w:r w:rsidR="002A14D2">
        <w:rPr>
          <w:sz w:val="28"/>
          <w:szCs w:val="28"/>
        </w:rPr>
        <w:t xml:space="preserve">Набути </w:t>
      </w:r>
      <w:proofErr w:type="spellStart"/>
      <w:r w:rsidR="002A14D2">
        <w:rPr>
          <w:sz w:val="28"/>
          <w:szCs w:val="28"/>
        </w:rPr>
        <w:t>практичних</w:t>
      </w:r>
      <w:proofErr w:type="spellEnd"/>
      <w:r w:rsidR="002A14D2">
        <w:rPr>
          <w:sz w:val="28"/>
          <w:szCs w:val="28"/>
        </w:rPr>
        <w:t xml:space="preserve"> </w:t>
      </w:r>
      <w:proofErr w:type="spellStart"/>
      <w:r w:rsidR="002A14D2">
        <w:rPr>
          <w:sz w:val="28"/>
          <w:szCs w:val="28"/>
        </w:rPr>
        <w:t>навичок</w:t>
      </w:r>
      <w:proofErr w:type="spellEnd"/>
      <w:r w:rsidR="002A14D2">
        <w:rPr>
          <w:sz w:val="28"/>
          <w:szCs w:val="28"/>
        </w:rPr>
        <w:t xml:space="preserve"> в </w:t>
      </w:r>
      <w:proofErr w:type="spellStart"/>
      <w:r w:rsidR="002A14D2">
        <w:rPr>
          <w:sz w:val="28"/>
          <w:szCs w:val="28"/>
        </w:rPr>
        <w:t>використанні</w:t>
      </w:r>
      <w:proofErr w:type="spellEnd"/>
      <w:r w:rsidR="002A14D2">
        <w:rPr>
          <w:sz w:val="28"/>
          <w:szCs w:val="28"/>
        </w:rPr>
        <w:t xml:space="preserve"> </w:t>
      </w:r>
      <w:r w:rsidR="00837F62">
        <w:rPr>
          <w:sz w:val="28"/>
          <w:szCs w:val="28"/>
          <w:lang w:val="uk-UA"/>
        </w:rPr>
        <w:t xml:space="preserve">структурних </w:t>
      </w:r>
      <w:proofErr w:type="spellStart"/>
      <w:r w:rsidR="002A14D2">
        <w:rPr>
          <w:sz w:val="28"/>
          <w:szCs w:val="28"/>
        </w:rPr>
        <w:t>шаблонів</w:t>
      </w:r>
      <w:proofErr w:type="spellEnd"/>
      <w:r w:rsidR="002A14D2">
        <w:rPr>
          <w:sz w:val="28"/>
          <w:szCs w:val="28"/>
        </w:rPr>
        <w:t xml:space="preserve"> </w:t>
      </w:r>
      <w:proofErr w:type="spellStart"/>
      <w:r w:rsidR="002A14D2">
        <w:rPr>
          <w:sz w:val="28"/>
          <w:szCs w:val="28"/>
        </w:rPr>
        <w:t>використання</w:t>
      </w:r>
      <w:proofErr w:type="spellEnd"/>
      <w:r w:rsidR="002A14D2">
        <w:rPr>
          <w:sz w:val="28"/>
          <w:szCs w:val="28"/>
        </w:rPr>
        <w:t>.</w:t>
      </w:r>
    </w:p>
    <w:p w:rsidR="00BA297D" w:rsidRDefault="00BA297D" w:rsidP="00BA297D">
      <w:pPr>
        <w:spacing w:line="360" w:lineRule="auto"/>
        <w:jc w:val="center"/>
        <w:rPr>
          <w:b/>
          <w:i/>
          <w:sz w:val="28"/>
          <w:lang w:val="uk-UA"/>
        </w:rPr>
      </w:pPr>
    </w:p>
    <w:p w:rsidR="00BA297D" w:rsidRPr="00155004" w:rsidRDefault="00BA297D" w:rsidP="00BA297D">
      <w:pPr>
        <w:spacing w:line="360" w:lineRule="auto"/>
        <w:jc w:val="center"/>
        <w:rPr>
          <w:b/>
          <w:i/>
          <w:sz w:val="28"/>
          <w:lang w:val="uk-UA"/>
        </w:rPr>
      </w:pPr>
      <w:r w:rsidRPr="00155004">
        <w:rPr>
          <w:b/>
          <w:i/>
          <w:sz w:val="28"/>
          <w:lang w:val="uk-UA"/>
        </w:rPr>
        <w:t>Завдання:</w:t>
      </w:r>
    </w:p>
    <w:p w:rsidR="00BA297D" w:rsidRDefault="00BA297D" w:rsidP="00BA297D">
      <w:pPr>
        <w:spacing w:line="360" w:lineRule="auto"/>
        <w:jc w:val="both"/>
        <w:rPr>
          <w:lang w:val="uk-UA"/>
        </w:rPr>
      </w:pPr>
      <w:r w:rsidRPr="00155004">
        <w:rPr>
          <w:lang w:val="uk-UA"/>
        </w:rPr>
        <w:t xml:space="preserve">Вивчити та реалізувати шаблони проектування згідно варіанту. Оформити звіт, у якому описати предметну область та проблему, яку вирішуватимете за допомогою шаблона проектування,  здійснити опис шаблона проектування,   діаграма класів шаблону, реалізація та приклад використання  програми(результати роботи).  </w:t>
      </w:r>
    </w:p>
    <w:p w:rsidR="0082006B" w:rsidRDefault="00BA297D" w:rsidP="00BA297D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i/>
          <w:sz w:val="28"/>
          <w:lang w:val="uk-UA"/>
        </w:rPr>
      </w:pPr>
      <w:r w:rsidRPr="00155004">
        <w:rPr>
          <w:b/>
          <w:i/>
          <w:sz w:val="28"/>
          <w:lang w:val="uk-UA"/>
        </w:rPr>
        <w:t>Варіант</w:t>
      </w:r>
      <w:r>
        <w:rPr>
          <w:b/>
          <w:i/>
          <w:sz w:val="28"/>
          <w:lang w:val="uk-UA"/>
        </w:rPr>
        <w:t xml:space="preserve"> 6</w:t>
      </w:r>
    </w:p>
    <w:p w:rsidR="00BA297D" w:rsidRDefault="00837F62" w:rsidP="00BA297D">
      <w:pPr>
        <w:pStyle w:val="ac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Фасад</w:t>
      </w:r>
      <w:r w:rsidR="00BA297D">
        <w:rPr>
          <w:sz w:val="28"/>
          <w:szCs w:val="28"/>
          <w:lang w:val="uk-UA"/>
        </w:rPr>
        <w:t>.</w:t>
      </w:r>
    </w:p>
    <w:p w:rsidR="00837F62" w:rsidRDefault="00837F62" w:rsidP="00BA297D">
      <w:pPr>
        <w:pStyle w:val="ac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Міст</w:t>
      </w:r>
      <w:r w:rsidR="00BA297D">
        <w:rPr>
          <w:sz w:val="28"/>
          <w:szCs w:val="28"/>
          <w:lang w:val="uk-UA"/>
        </w:rPr>
        <w:t>.</w:t>
      </w:r>
    </w:p>
    <w:p w:rsidR="00BA297D" w:rsidRDefault="00837F62" w:rsidP="00BA297D">
      <w:pPr>
        <w:pStyle w:val="ac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Легковаговик.</w:t>
      </w:r>
      <w:r w:rsidR="00BA297D">
        <w:rPr>
          <w:sz w:val="28"/>
          <w:szCs w:val="28"/>
          <w:lang w:val="uk-UA"/>
        </w:rPr>
        <w:t xml:space="preserve"> </w:t>
      </w: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sz w:val="28"/>
          <w:szCs w:val="28"/>
          <w:lang w:val="uk-UA"/>
        </w:rPr>
      </w:pP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sz w:val="28"/>
          <w:szCs w:val="28"/>
          <w:lang w:val="uk-UA"/>
        </w:rPr>
      </w:pP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Хід роботи</w:t>
      </w: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b/>
          <w:i/>
          <w:sz w:val="28"/>
          <w:lang w:val="uk-UA"/>
        </w:rPr>
      </w:pPr>
    </w:p>
    <w:p w:rsidR="00837F62" w:rsidRPr="00837F62" w:rsidRDefault="00837F62" w:rsidP="00837F62">
      <w:pPr>
        <w:autoSpaceDE w:val="0"/>
        <w:autoSpaceDN w:val="0"/>
        <w:adjustRightInd w:val="0"/>
        <w:spacing w:line="276" w:lineRule="auto"/>
        <w:rPr>
          <w:b/>
          <w:i/>
          <w:sz w:val="28"/>
          <w:lang w:val="uk-UA"/>
        </w:rPr>
      </w:pPr>
      <w:r w:rsidRPr="00837F62">
        <w:rPr>
          <w:b/>
          <w:i/>
          <w:sz w:val="28"/>
          <w:lang w:val="uk-UA"/>
        </w:rPr>
        <w:t>Фасад</w:t>
      </w:r>
      <w:r>
        <w:rPr>
          <w:b/>
          <w:i/>
          <w:sz w:val="28"/>
          <w:lang w:val="uk-UA"/>
        </w:rPr>
        <w:t xml:space="preserve"> – шаблон проектування, який застосовується для того щоб приховати складну систему класів, та </w:t>
      </w:r>
      <w:proofErr w:type="spellStart"/>
      <w:r>
        <w:rPr>
          <w:b/>
          <w:i/>
          <w:sz w:val="28"/>
          <w:lang w:val="uk-UA"/>
        </w:rPr>
        <w:t>зпростити</w:t>
      </w:r>
      <w:proofErr w:type="spellEnd"/>
      <w:r>
        <w:rPr>
          <w:b/>
          <w:i/>
          <w:sz w:val="28"/>
          <w:lang w:val="uk-UA"/>
        </w:rPr>
        <w:t xml:space="preserve"> їх використання.</w:t>
      </w: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b/>
          <w:i/>
          <w:sz w:val="28"/>
          <w:lang w:val="uk-UA"/>
        </w:rPr>
      </w:pP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Код:</w:t>
      </w: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b/>
          <w:i/>
          <w:sz w:val="28"/>
          <w:lang w:val="uk-UA"/>
        </w:rPr>
        <w:t xml:space="preserve"> </w:t>
      </w:r>
    </w:p>
    <w:p w:rsidR="00837F62" w:rsidRDefault="00BA297D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  <w:sectPr w:rsidR="00837F62" w:rsidSect="007E45A4">
          <w:headerReference w:type="default" r:id="rId7"/>
          <w:type w:val="continuous"/>
          <w:pgSz w:w="11906" w:h="16838"/>
          <w:pgMar w:top="539" w:right="850" w:bottom="1797" w:left="1417" w:header="708" w:footer="708" w:gutter="0"/>
          <w:cols w:space="708"/>
          <w:docGrid w:linePitch="360"/>
        </w:sect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lastRenderedPageBreak/>
        <w:t xml:space="preserve">namespace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SPaternt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__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Fasade</w:t>
      </w:r>
      <w:proofErr w:type="spellEnd"/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class Program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{ 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static void Main(</w:t>
      </w:r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string[</w:t>
      </w:r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]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)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Fasade_GameClient.UseSkill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(2);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Fasade_GameClient.UseSkill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(0);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Fasade_GameClient.UseSkill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(1);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Console.Read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();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}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lastRenderedPageBreak/>
        <w:t xml:space="preserve">    }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public class Skill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public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id;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public float range, damage;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public string animation;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public </w:t>
      </w:r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Skill(</w:t>
      </w:r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>)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id = 0;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range = 0;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damage = 0;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animation = "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Standart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Animation";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lastRenderedPageBreak/>
        <w:t xml:space="preserve">        }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public void </w:t>
      </w:r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Render(</w:t>
      </w:r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>)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Console.WriteLine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("Rendering animation of skill...");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}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}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public class Player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public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hp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mp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public string Position;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public void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UseSkill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>)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someskill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= new </w:t>
      </w:r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Skill(</w:t>
      </w:r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>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someskill.Render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>();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}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}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public class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CharManager</w:t>
      </w:r>
      <w:proofErr w:type="spellEnd"/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public Player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setofplaers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public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CharManager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>)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setofplaers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= new </w:t>
      </w:r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Player(</w:t>
      </w:r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>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}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public void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AllSetPosition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>)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setofplaers.Position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= "Start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Posiotion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"; 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}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}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static class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Fasade_GameClient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// </w:t>
      </w: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Цей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класс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і є фасадом.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CharManager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charManager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new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CharManager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UseSkill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id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)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Console.WriteLine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Charapter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"+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id.ToString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()+ "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now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cast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a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spell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.");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charManager.setofplaers.UseSkill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}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}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837F62" w:rsidRPr="00BA297D" w:rsidRDefault="00837F62" w:rsidP="00837F62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>}</w:t>
      </w: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</w:p>
    <w:p w:rsidR="00837F62" w:rsidRDefault="00837F62" w:rsidP="00837F62">
      <w:pPr>
        <w:pStyle w:val="ac"/>
        <w:autoSpaceDE w:val="0"/>
        <w:autoSpaceDN w:val="0"/>
        <w:adjustRightInd w:val="0"/>
        <w:spacing w:line="276" w:lineRule="auto"/>
        <w:ind w:left="1004"/>
        <w:rPr>
          <w:b/>
          <w:i/>
          <w:sz w:val="28"/>
          <w:lang w:val="uk-UA"/>
        </w:rPr>
      </w:pPr>
    </w:p>
    <w:p w:rsidR="00837F62" w:rsidRDefault="00837F62" w:rsidP="00837F62">
      <w:pPr>
        <w:autoSpaceDE w:val="0"/>
        <w:autoSpaceDN w:val="0"/>
        <w:adjustRightInd w:val="0"/>
        <w:spacing w:line="276" w:lineRule="auto"/>
        <w:rPr>
          <w:b/>
          <w:i/>
          <w:sz w:val="28"/>
          <w:lang w:val="uk-UA"/>
        </w:rPr>
        <w:sectPr w:rsidR="00837F62" w:rsidSect="00837F62">
          <w:type w:val="continuous"/>
          <w:pgSz w:w="11906" w:h="16838"/>
          <w:pgMar w:top="539" w:right="850" w:bottom="1797" w:left="1417" w:header="708" w:footer="708" w:gutter="0"/>
          <w:cols w:num="2" w:space="708"/>
          <w:docGrid w:linePitch="360"/>
        </w:sectPr>
      </w:pPr>
    </w:p>
    <w:p w:rsidR="00837F62" w:rsidRDefault="00837F62" w:rsidP="00837F62">
      <w:pPr>
        <w:autoSpaceDE w:val="0"/>
        <w:autoSpaceDN w:val="0"/>
        <w:adjustRightInd w:val="0"/>
        <w:spacing w:line="276" w:lineRule="auto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lastRenderedPageBreak/>
        <w:t>Міст</w:t>
      </w:r>
      <w:r>
        <w:rPr>
          <w:b/>
          <w:i/>
          <w:sz w:val="28"/>
          <w:lang w:val="uk-UA"/>
        </w:rPr>
        <w:t xml:space="preserve"> – шаблон </w:t>
      </w:r>
      <w:r>
        <w:rPr>
          <w:b/>
          <w:i/>
          <w:sz w:val="28"/>
          <w:lang w:val="uk-UA"/>
        </w:rPr>
        <w:t xml:space="preserve">проектування, який застосовується для відділення реалізації програмного коду від абстракції. Що дозволяє </w:t>
      </w:r>
      <w:proofErr w:type="spellStart"/>
      <w:r>
        <w:rPr>
          <w:b/>
          <w:i/>
          <w:sz w:val="28"/>
          <w:lang w:val="uk-UA"/>
        </w:rPr>
        <w:t>гнучко</w:t>
      </w:r>
      <w:proofErr w:type="spellEnd"/>
      <w:r>
        <w:rPr>
          <w:b/>
          <w:i/>
          <w:sz w:val="28"/>
          <w:lang w:val="uk-UA"/>
        </w:rPr>
        <w:t xml:space="preserve"> маніпулювати реалізацією навіть під час виконання програми. Код:</w:t>
      </w:r>
    </w:p>
    <w:p w:rsidR="00837F62" w:rsidRPr="00837F62" w:rsidRDefault="00837F62" w:rsidP="00837F62">
      <w:pPr>
        <w:autoSpaceDE w:val="0"/>
        <w:autoSpaceDN w:val="0"/>
        <w:adjustRightInd w:val="0"/>
        <w:spacing w:line="276" w:lineRule="auto"/>
        <w:rPr>
          <w:b/>
          <w:i/>
          <w:sz w:val="28"/>
          <w:lang w:val="uk-UA"/>
        </w:rPr>
        <w:sectPr w:rsidR="00837F62" w:rsidRPr="00837F62" w:rsidSect="00837F62">
          <w:type w:val="continuous"/>
          <w:pgSz w:w="11906" w:h="16838"/>
          <w:pgMar w:top="539" w:right="850" w:bottom="1797" w:left="1417" w:header="708" w:footer="708" w:gutter="0"/>
          <w:cols w:space="708"/>
          <w:docGrid w:linePitch="360"/>
        </w:sect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lastRenderedPageBreak/>
        <w:t xml:space="preserve">namespace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Spatern_Bridge</w:t>
      </w:r>
      <w:proofErr w:type="spellEnd"/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class Program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static void Main(</w:t>
      </w:r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string[</w:t>
      </w:r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]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)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_</w:t>
      </w:r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Application[</w:t>
      </w:r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] programs = 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    new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DBsystem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new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CSharpDev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()),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    new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AISsystem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new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JavaDev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())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};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foreach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p in programs)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p.developProgram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>();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}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// </w:t>
      </w:r>
      <w:r>
        <w:rPr>
          <w:rFonts w:ascii="Courier New" w:hAnsi="Courier New" w:cs="Courier New"/>
          <w:sz w:val="22"/>
          <w:szCs w:val="22"/>
          <w:lang w:val="uk-UA" w:eastAsia="ru-RU"/>
        </w:rPr>
        <w:t>Змінюємо реалізацію розробників.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programs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[0] =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new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DBsystem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new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JavaDev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programs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[1] =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new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AISsystem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new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CSharpDev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foreach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p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in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programs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)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{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p.developProgram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}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Console.Read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();</w:t>
      </w: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837F62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}</w:t>
      </w:r>
    </w:p>
    <w:p w:rsidR="00077DBB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</w:t>
      </w:r>
    </w:p>
    <w:p w:rsidR="00077DBB" w:rsidRDefault="00077DBB" w:rsidP="00077DBB">
      <w:pPr>
        <w:autoSpaceDE w:val="0"/>
        <w:autoSpaceDN w:val="0"/>
        <w:adjustRightInd w:val="0"/>
        <w:spacing w:line="276" w:lineRule="auto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Легковаговик </w:t>
      </w:r>
      <w:r>
        <w:rPr>
          <w:b/>
          <w:i/>
          <w:sz w:val="28"/>
          <w:lang w:val="uk-UA"/>
        </w:rPr>
        <w:t>– шаблон проектування, який застосовується для</w:t>
      </w:r>
      <w:r>
        <w:rPr>
          <w:b/>
          <w:i/>
          <w:sz w:val="28"/>
          <w:lang w:val="uk-UA"/>
        </w:rPr>
        <w:t xml:space="preserve"> того щоб </w:t>
      </w:r>
      <w:proofErr w:type="spellStart"/>
      <w:r>
        <w:rPr>
          <w:b/>
          <w:i/>
          <w:sz w:val="28"/>
          <w:lang w:val="uk-UA"/>
        </w:rPr>
        <w:t>потимізувати</w:t>
      </w:r>
      <w:proofErr w:type="spellEnd"/>
      <w:r>
        <w:rPr>
          <w:b/>
          <w:i/>
          <w:sz w:val="28"/>
          <w:lang w:val="uk-UA"/>
        </w:rPr>
        <w:t xml:space="preserve"> затрати ресурсів програмою. З допомогою цього </w:t>
      </w:r>
      <w:proofErr w:type="spellStart"/>
      <w:r>
        <w:rPr>
          <w:b/>
          <w:i/>
          <w:sz w:val="28"/>
          <w:lang w:val="uk-UA"/>
        </w:rPr>
        <w:t>патерну</w:t>
      </w:r>
      <w:proofErr w:type="spellEnd"/>
      <w:r>
        <w:rPr>
          <w:b/>
          <w:i/>
          <w:sz w:val="28"/>
          <w:lang w:val="uk-UA"/>
        </w:rPr>
        <w:t xml:space="preserve">, можна використовувати один і той самий ресурс декілька раз. </w:t>
      </w:r>
      <w:r>
        <w:rPr>
          <w:b/>
          <w:i/>
          <w:sz w:val="28"/>
          <w:lang w:val="uk-UA"/>
        </w:rPr>
        <w:t xml:space="preserve"> Код:</w:t>
      </w:r>
    </w:p>
    <w:p w:rsidR="00077DBB" w:rsidRDefault="00077DBB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namespace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Spatern_Flyweight</w:t>
      </w:r>
      <w:proofErr w:type="spellEnd"/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{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class Program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{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static void Main(</w:t>
      </w:r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string[</w:t>
      </w:r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 xml:space="preserve">] 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)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{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List&lt;Shape&gt; list = new List&lt;Shape</w:t>
      </w:r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&gt;(</w:t>
      </w:r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>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ru-RU"/>
        </w:rPr>
        <w:t>list.Add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 w:eastAsia="ru-RU"/>
        </w:rPr>
        <w:t>ShapeFactory.GetShape</w:t>
      </w:r>
      <w:proofErr w:type="spellEnd"/>
      <w:r>
        <w:rPr>
          <w:rFonts w:ascii="Courier New" w:hAnsi="Courier New" w:cs="Courier New"/>
          <w:sz w:val="22"/>
          <w:szCs w:val="22"/>
          <w:lang w:val="en-US" w:eastAsia="ru-RU"/>
        </w:rPr>
        <w:t>("</w:t>
      </w:r>
      <w:r>
        <w:rPr>
          <w:rFonts w:ascii="Courier New" w:hAnsi="Courier New" w:cs="Courier New"/>
          <w:sz w:val="22"/>
          <w:szCs w:val="22"/>
          <w:lang w:val="uk-UA" w:eastAsia="ru-RU"/>
        </w:rPr>
        <w:t>Круг"));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list.Add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ShapeFactory.GetShape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("Прямокутник"));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list.Add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ShapeFactory.GetShape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("Круг"));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list.Add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ShapeFactory.GetShape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("Точка"));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list.Add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ShapeFactory.GetShape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("Круг"));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Random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r =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new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Random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foreach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var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x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in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)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{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x.Drow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r.Next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(50),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r.Next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(80));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Console.WriteLine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Console.Read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class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ShapeFactory</w:t>
      </w:r>
      <w:proofErr w:type="spellEnd"/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{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Dictionary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&lt;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string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collection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new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Dictionary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&lt;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string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&gt;();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GetShape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string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desc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)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{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=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null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try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{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collection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[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desc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]; }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catch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{ 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==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null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)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{ 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desc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== "Круг")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new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Circle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(); 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desc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== "Прямокутник")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new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Rect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desc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== "Точка")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new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Point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collection.Add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desc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abstract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class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{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abstract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Drow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x,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y);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class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Circle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: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{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r=5;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override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Drow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x,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y)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{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Console.Write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("("+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x.ToString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()+")"+ "(" +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y.ToString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 + ")" +": Рисуємо круг з радіусом "+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r.ToString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class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Rect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: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{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a = 25;             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override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Drow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x,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y)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{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Console.Write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("(" +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x.ToString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() + ")" + "(" +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y.ToString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() + ")" + ": Рисуємо прямокутник з радіусом " +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a.ToString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()) 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class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Point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: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Shape</w:t>
      </w:r>
      <w:proofErr w:type="spellEnd"/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{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override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Drow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x,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y)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{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Console.Write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("(" +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x.ToString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 xml:space="preserve">() + ")" + "(" + </w:t>
      </w:r>
      <w:proofErr w:type="spellStart"/>
      <w:r>
        <w:rPr>
          <w:rFonts w:ascii="Courier New" w:hAnsi="Courier New" w:cs="Courier New"/>
          <w:sz w:val="22"/>
          <w:szCs w:val="22"/>
          <w:lang w:val="uk-UA" w:eastAsia="ru-RU"/>
        </w:rPr>
        <w:t>y.ToString</w:t>
      </w:r>
      <w:proofErr w:type="spellEnd"/>
      <w:r>
        <w:rPr>
          <w:rFonts w:ascii="Courier New" w:hAnsi="Courier New" w:cs="Courier New"/>
          <w:sz w:val="22"/>
          <w:szCs w:val="22"/>
          <w:lang w:val="uk-UA" w:eastAsia="ru-RU"/>
        </w:rPr>
        <w:t>() + ")" + ": Рисуємо точку.  ");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>}</w:t>
      </w:r>
    </w:p>
    <w:p w:rsidR="00077DBB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077DBB" w:rsidRPr="00CA1433" w:rsidRDefault="00077DBB" w:rsidP="00077DBB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2"/>
          <w:szCs w:val="22"/>
          <w:lang w:eastAsia="ru-RU"/>
        </w:rPr>
        <w:sectPr w:rsidR="00077DBB" w:rsidRPr="00CA1433" w:rsidSect="00837F62">
          <w:type w:val="continuous"/>
          <w:pgSz w:w="11906" w:h="16838"/>
          <w:pgMar w:top="539" w:right="850" w:bottom="1797" w:left="1417" w:header="708" w:footer="708" w:gutter="0"/>
          <w:cols w:space="708"/>
          <w:docGrid w:linePitch="360"/>
        </w:sectPr>
      </w:pPr>
      <w:r>
        <w:rPr>
          <w:sz w:val="28"/>
          <w:lang w:val="uk-UA"/>
        </w:rPr>
        <w:t xml:space="preserve">Висновки:  На цій лабораторній роботі, я </w:t>
      </w:r>
      <w:r w:rsidR="00CA1433">
        <w:rPr>
          <w:sz w:val="28"/>
          <w:lang w:val="uk-UA"/>
        </w:rPr>
        <w:t xml:space="preserve"> навчився використовувати такі структурні шаблони проектування як :  Легковаговик, Міст та Фасад.  А також я закріпив навички програмування на мові </w:t>
      </w:r>
      <w:r w:rsidR="00CA1433">
        <w:rPr>
          <w:sz w:val="28"/>
          <w:lang w:val="en-US"/>
        </w:rPr>
        <w:t>C#</w:t>
      </w:r>
      <w:r w:rsidR="00CA1433">
        <w:rPr>
          <w:sz w:val="28"/>
        </w:rPr>
        <w:t>.</w:t>
      </w:r>
      <w:bookmarkStart w:id="0" w:name="_GoBack"/>
      <w:bookmarkEnd w:id="0"/>
    </w:p>
    <w:p w:rsidR="00837F62" w:rsidRPr="00837F62" w:rsidRDefault="00837F62" w:rsidP="00837F62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</w:p>
    <w:sectPr w:rsidR="00837F62" w:rsidRPr="00837F62" w:rsidSect="00837F62">
      <w:type w:val="continuous"/>
      <w:pgSz w:w="12240" w:h="15840"/>
      <w:pgMar w:top="850" w:right="850" w:bottom="850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BD7" w:rsidRDefault="00A06BD7">
      <w:r>
        <w:separator/>
      </w:r>
    </w:p>
  </w:endnote>
  <w:endnote w:type="continuationSeparator" w:id="0">
    <w:p w:rsidR="00A06BD7" w:rsidRDefault="00A06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BD7" w:rsidRDefault="00A06BD7">
      <w:r>
        <w:separator/>
      </w:r>
    </w:p>
  </w:footnote>
  <w:footnote w:type="continuationSeparator" w:id="0">
    <w:p w:rsidR="00A06BD7" w:rsidRDefault="00A06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06B" w:rsidRDefault="00242C3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-221615</wp:posOffset>
              </wp:positionV>
              <wp:extent cx="6595110" cy="9932035"/>
              <wp:effectExtent l="19050" t="19050" r="15240" b="12065"/>
              <wp:wrapNone/>
              <wp:docPr id="1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9932035"/>
                        <a:chOff x="1057" y="359"/>
                        <a:chExt cx="10386" cy="15641"/>
                      </a:xfrm>
                    </wpg:grpSpPr>
                    <wpg:grpSp>
                      <wpg:cNvPr id="2" name="Group 161"/>
                      <wpg:cNvGrpSpPr>
                        <a:grpSpLocks/>
                      </wpg:cNvGrpSpPr>
                      <wpg:grpSpPr bwMode="auto">
                        <a:xfrm>
                          <a:off x="1057" y="359"/>
                          <a:ext cx="10386" cy="15623"/>
                          <a:chOff x="1152" y="399"/>
                          <a:chExt cx="10386" cy="16043"/>
                        </a:xfrm>
                      </wpg:grpSpPr>
                      <wpg:grpSp>
                        <wpg:cNvPr id="3" name="Group 162"/>
                        <wpg:cNvGrpSpPr>
                          <a:grpSpLocks/>
                        </wpg:cNvGrpSpPr>
                        <wpg:grpSpPr bwMode="auto">
                          <a:xfrm>
                            <a:off x="1152" y="399"/>
                            <a:ext cx="10386" cy="16043"/>
                            <a:chOff x="1134" y="373"/>
                            <a:chExt cx="10386" cy="16187"/>
                          </a:xfrm>
                        </wpg:grpSpPr>
                        <wps:wsp>
                          <wps:cNvPr id="4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373"/>
                              <a:ext cx="10386" cy="161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164"/>
                          <wps:cNvCnPr/>
                          <wps:spPr bwMode="auto">
                            <a:xfrm>
                              <a:off x="1152" y="15696"/>
                              <a:ext cx="103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65"/>
                          <wps:cNvCnPr/>
                          <wps:spPr bwMode="auto">
                            <a:xfrm>
                              <a:off x="158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66"/>
                          <wps:cNvCnPr/>
                          <wps:spPr bwMode="auto">
                            <a:xfrm>
                              <a:off x="230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67"/>
                          <wps:cNvCnPr/>
                          <wps:spPr bwMode="auto">
                            <a:xfrm>
                              <a:off x="3456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68"/>
                          <wps:cNvCnPr/>
                          <wps:spPr bwMode="auto">
                            <a:xfrm>
                              <a:off x="4320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69"/>
                          <wps:cNvCnPr/>
                          <wps:spPr bwMode="auto">
                            <a:xfrm>
                              <a:off x="4752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70"/>
                          <wps:cNvCnPr/>
                          <wps:spPr bwMode="auto">
                            <a:xfrm>
                              <a:off x="4896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71"/>
                          <wps:cNvCnPr/>
                          <wps:spPr bwMode="auto">
                            <a:xfrm flipH="1">
                              <a:off x="1152" y="15984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72"/>
                          <wps:cNvCnPr/>
                          <wps:spPr bwMode="auto">
                            <a:xfrm flipH="1">
                              <a:off x="1152" y="16272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73"/>
                          <wps:cNvCnPr/>
                          <wps:spPr bwMode="auto">
                            <a:xfrm>
                              <a:off x="11088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74"/>
                          <wps:cNvCnPr/>
                          <wps:spPr bwMode="auto">
                            <a:xfrm>
                              <a:off x="11088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5"/>
                          <wps:cNvCnPr/>
                          <wps:spPr bwMode="auto">
                            <a:xfrm>
                              <a:off x="1094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76"/>
                          <wps:cNvCnPr/>
                          <wps:spPr bwMode="auto">
                            <a:xfrm>
                              <a:off x="10944" y="16063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623" y="16188"/>
                            <a:ext cx="60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466" y="16188"/>
                            <a:ext cx="864" cy="2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3506" y="16188"/>
                            <a:ext cx="748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0" rIns="18000" bIns="10800" anchor="t" anchorCtr="0" upright="1">
                          <a:noAutofit/>
                        </wps:bodyPr>
                      </wps:wsp>
                      <wps:wsp>
                        <wps:cNvPr id="2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4441" y="16188"/>
                            <a:ext cx="43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10800" anchor="t" anchorCtr="0" upright="1">
                          <a:noAutofit/>
                        </wps:bodyPr>
                      </wps:wsp>
                      <wps:wsp>
                        <wps:cNvPr id="2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" y="15696"/>
                            <a:ext cx="43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16184"/>
                            <a:ext cx="380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Вим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4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10867" y="15502"/>
                          <a:ext cx="57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06B" w:rsidRPr="00262244" w:rsidRDefault="0082006B" w:rsidP="00262244">
                            <w:pPr>
                              <w:ind w:right="-124" w:hanging="142"/>
                              <w:jc w:val="center"/>
                              <w:rPr>
                                <w:sz w:val="56"/>
                              </w:rPr>
                            </w:pPr>
                            <w:r w:rsidRPr="00262244">
                              <w:rPr>
                                <w:sz w:val="28"/>
                              </w:rPr>
                              <w:fldChar w:fldCharType="begin"/>
                            </w:r>
                            <w:r w:rsidRPr="00262244">
                              <w:rPr>
                                <w:sz w:val="28"/>
                              </w:rPr>
                              <w:instrText>PAGE   \* MERGEFORMAT</w:instrText>
                            </w:r>
                            <w:r w:rsidRPr="00262244">
                              <w:rPr>
                                <w:sz w:val="28"/>
                              </w:rPr>
                              <w:fldChar w:fldCharType="separate"/>
                            </w:r>
                            <w:r w:rsidR="00CA1433">
                              <w:rPr>
                                <w:noProof/>
                                <w:sz w:val="28"/>
                              </w:rPr>
                              <w:t>5</w:t>
                            </w:r>
                            <w:r w:rsidRPr="00262244"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89" o:spid="_x0000_s1026" style="position:absolute;margin-left:-18pt;margin-top:-17.45pt;width:519.3pt;height:782.05pt;z-index:251660288" coordorigin="1057,359" coordsize="10386,15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">
              <v:group id="Group 161" o:spid="_x0000_s1027" style="position:absolute;left:1057;top:359;width:10386;height:15623" coordorigin="1152,399" coordsize="10386,16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162" o:spid="_x0000_s1028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63" o:spid="_x0000_s1029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" strokeweight="2.25pt"/>
                  <v:line id="Line 164" o:spid="_x0000_s1030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  <v:line id="Line 165" o:spid="_x0000_s1031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  <v:line id="Line 166" o:spid="_x0000_s1032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  <v:line id="Line 167" o:spid="_x0000_s1033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  <v:line id="Line 168" o:spid="_x0000_s1034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  <v:line id="Line 169" o:spid="_x0000_s1035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70" o:spid="_x0000_s1036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  <v:line id="Line 171" o:spid="_x0000_s1037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<v:line id="Line 172" o:spid="_x0000_s1038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<v:line id="Line 173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v:line id="Line 174" o:spid="_x0000_s104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Line 175" o:spid="_x0000_s1041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  <v:line id="Line 176" o:spid="_x0000_s1042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7" o:spid="_x0000_s1043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" stroked="f">
                  <v:fill opacity="32896f"/>
                  <v:textbox inset="0,0,0,0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78" o:spid="_x0000_s1044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" stroked="f">
                  <v:fill opacity="32896f"/>
                  <v:textbox inset="0,0,0,0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9" o:spid="_x0000_s1045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" stroked="f">
                  <v:fill opacity="32896f"/>
                  <v:textbox inset=".5mm,0,.5mm,.3mm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shape>
                <v:shape id="Text Box 180" o:spid="_x0000_s1046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" stroked="f">
                  <v:fill opacity="32896f"/>
                  <v:textbox inset=".5mm,0,.5mm,.3mm">
                    <w:txbxContent>
                      <w:p w:rsidR="0082006B" w:rsidRDefault="0082006B" w:rsidP="00C1627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181" o:spid="_x0000_s1047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" stroked="f">
                  <v:fill opacity="32896f"/>
                  <v:textbox inset="0,0,0,0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82" o:spid="_x0000_s1048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" stroked="f">
                  <v:fill opacity="32896f"/>
                  <v:textbox inset="0,0,0,0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Вим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  <v:shape id="Text Box 186" o:spid="_x0000_s1049" type="#_x0000_t202" style="position:absolute;left:10867;top:15502;width:57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:rsidR="0082006B" w:rsidRPr="00262244" w:rsidRDefault="0082006B" w:rsidP="00262244">
                      <w:pPr>
                        <w:ind w:right="-124" w:hanging="142"/>
                        <w:jc w:val="center"/>
                        <w:rPr>
                          <w:sz w:val="56"/>
                        </w:rPr>
                      </w:pPr>
                      <w:r w:rsidRPr="00262244">
                        <w:rPr>
                          <w:sz w:val="28"/>
                        </w:rPr>
                        <w:fldChar w:fldCharType="begin"/>
                      </w:r>
                      <w:r w:rsidRPr="00262244">
                        <w:rPr>
                          <w:sz w:val="28"/>
                        </w:rPr>
                        <w:instrText>PAGE   \* MERGEFORMAT</w:instrText>
                      </w:r>
                      <w:r w:rsidRPr="00262244">
                        <w:rPr>
                          <w:sz w:val="28"/>
                        </w:rPr>
                        <w:fldChar w:fldCharType="separate"/>
                      </w:r>
                      <w:r w:rsidR="00CA1433">
                        <w:rPr>
                          <w:noProof/>
                          <w:sz w:val="28"/>
                        </w:rPr>
                        <w:t>5</w:t>
                      </w:r>
                      <w:r w:rsidRPr="00262244"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65B2"/>
    <w:multiLevelType w:val="hybridMultilevel"/>
    <w:tmpl w:val="7652820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A7E53"/>
    <w:multiLevelType w:val="hybridMultilevel"/>
    <w:tmpl w:val="D0EED8F2"/>
    <w:lvl w:ilvl="0" w:tplc="80D85B08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1500A96"/>
    <w:multiLevelType w:val="hybridMultilevel"/>
    <w:tmpl w:val="B56C943A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" w15:restartNumberingAfterBreak="0">
    <w:nsid w:val="373D6893"/>
    <w:multiLevelType w:val="hybridMultilevel"/>
    <w:tmpl w:val="5CB89C1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D1504F1"/>
    <w:multiLevelType w:val="hybridMultilevel"/>
    <w:tmpl w:val="98B2538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D7E49"/>
    <w:multiLevelType w:val="hybridMultilevel"/>
    <w:tmpl w:val="A406F6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8B565AE"/>
    <w:multiLevelType w:val="hybridMultilevel"/>
    <w:tmpl w:val="7AB63572"/>
    <w:lvl w:ilvl="0" w:tplc="E83A8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A367FE4"/>
    <w:multiLevelType w:val="hybridMultilevel"/>
    <w:tmpl w:val="B242351A"/>
    <w:lvl w:ilvl="0" w:tplc="815C07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B71AA"/>
    <w:multiLevelType w:val="hybridMultilevel"/>
    <w:tmpl w:val="93E8A1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4EF60B1"/>
    <w:multiLevelType w:val="hybridMultilevel"/>
    <w:tmpl w:val="C39481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D4212"/>
    <w:multiLevelType w:val="hybridMultilevel"/>
    <w:tmpl w:val="615CA0B0"/>
    <w:lvl w:ilvl="0" w:tplc="C9EE3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E2D12F9"/>
    <w:multiLevelType w:val="hybridMultilevel"/>
    <w:tmpl w:val="288041E2"/>
    <w:lvl w:ilvl="0" w:tplc="F170E8BA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5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C"/>
    <w:rsid w:val="00000B93"/>
    <w:rsid w:val="000123E0"/>
    <w:rsid w:val="00070DD4"/>
    <w:rsid w:val="00077DBB"/>
    <w:rsid w:val="000826A8"/>
    <w:rsid w:val="00097BCE"/>
    <w:rsid w:val="000D1CB0"/>
    <w:rsid w:val="000F5B01"/>
    <w:rsid w:val="00106223"/>
    <w:rsid w:val="00113AA8"/>
    <w:rsid w:val="00120F4A"/>
    <w:rsid w:val="00152724"/>
    <w:rsid w:val="00152C32"/>
    <w:rsid w:val="00154AE6"/>
    <w:rsid w:val="00172FA5"/>
    <w:rsid w:val="00177019"/>
    <w:rsid w:val="001C69FD"/>
    <w:rsid w:val="00242C3B"/>
    <w:rsid w:val="0024466E"/>
    <w:rsid w:val="0024615C"/>
    <w:rsid w:val="00253A8E"/>
    <w:rsid w:val="00262244"/>
    <w:rsid w:val="002931E3"/>
    <w:rsid w:val="00294296"/>
    <w:rsid w:val="002A14D2"/>
    <w:rsid w:val="002B0642"/>
    <w:rsid w:val="002B11D7"/>
    <w:rsid w:val="002B4FD3"/>
    <w:rsid w:val="002D0CCB"/>
    <w:rsid w:val="002D4303"/>
    <w:rsid w:val="002F5CBB"/>
    <w:rsid w:val="003111F9"/>
    <w:rsid w:val="00353F9B"/>
    <w:rsid w:val="00357D75"/>
    <w:rsid w:val="003B1E6C"/>
    <w:rsid w:val="003B4434"/>
    <w:rsid w:val="003B73F1"/>
    <w:rsid w:val="003C21B8"/>
    <w:rsid w:val="003E5A82"/>
    <w:rsid w:val="0041676B"/>
    <w:rsid w:val="00441596"/>
    <w:rsid w:val="004A5C5F"/>
    <w:rsid w:val="004B018C"/>
    <w:rsid w:val="004C1D4F"/>
    <w:rsid w:val="0052190A"/>
    <w:rsid w:val="00522000"/>
    <w:rsid w:val="00552CBC"/>
    <w:rsid w:val="0056071A"/>
    <w:rsid w:val="0058411F"/>
    <w:rsid w:val="005E283B"/>
    <w:rsid w:val="005F7317"/>
    <w:rsid w:val="00633F6B"/>
    <w:rsid w:val="00642BE2"/>
    <w:rsid w:val="006470C3"/>
    <w:rsid w:val="00657B1B"/>
    <w:rsid w:val="00684FFF"/>
    <w:rsid w:val="00686641"/>
    <w:rsid w:val="006A5D33"/>
    <w:rsid w:val="006B0A85"/>
    <w:rsid w:val="006B6C81"/>
    <w:rsid w:val="006E2F87"/>
    <w:rsid w:val="0072351B"/>
    <w:rsid w:val="00730A90"/>
    <w:rsid w:val="00733C5D"/>
    <w:rsid w:val="00745633"/>
    <w:rsid w:val="00754D50"/>
    <w:rsid w:val="00757F4E"/>
    <w:rsid w:val="00774214"/>
    <w:rsid w:val="00793CE5"/>
    <w:rsid w:val="007C039D"/>
    <w:rsid w:val="007D4116"/>
    <w:rsid w:val="007D6A41"/>
    <w:rsid w:val="007E45A4"/>
    <w:rsid w:val="007F74E7"/>
    <w:rsid w:val="00801E5D"/>
    <w:rsid w:val="00810776"/>
    <w:rsid w:val="0082006B"/>
    <w:rsid w:val="00837F62"/>
    <w:rsid w:val="00866BBA"/>
    <w:rsid w:val="0088193D"/>
    <w:rsid w:val="008962CD"/>
    <w:rsid w:val="008A2A29"/>
    <w:rsid w:val="008B45AD"/>
    <w:rsid w:val="008C74D9"/>
    <w:rsid w:val="008C7F0D"/>
    <w:rsid w:val="008E3892"/>
    <w:rsid w:val="00901F1E"/>
    <w:rsid w:val="00981F2C"/>
    <w:rsid w:val="00993020"/>
    <w:rsid w:val="009A5A43"/>
    <w:rsid w:val="009C4AFB"/>
    <w:rsid w:val="009C67A2"/>
    <w:rsid w:val="009D259B"/>
    <w:rsid w:val="009E2083"/>
    <w:rsid w:val="009F3826"/>
    <w:rsid w:val="00A05F9D"/>
    <w:rsid w:val="00A06BD7"/>
    <w:rsid w:val="00A075AF"/>
    <w:rsid w:val="00A13A5A"/>
    <w:rsid w:val="00A21FC0"/>
    <w:rsid w:val="00A27BD7"/>
    <w:rsid w:val="00A431F0"/>
    <w:rsid w:val="00A61E34"/>
    <w:rsid w:val="00A635F2"/>
    <w:rsid w:val="00AA46F2"/>
    <w:rsid w:val="00AE0805"/>
    <w:rsid w:val="00AE090B"/>
    <w:rsid w:val="00AF7438"/>
    <w:rsid w:val="00B06CCA"/>
    <w:rsid w:val="00B22287"/>
    <w:rsid w:val="00B2370E"/>
    <w:rsid w:val="00B4322E"/>
    <w:rsid w:val="00B466F8"/>
    <w:rsid w:val="00B66F59"/>
    <w:rsid w:val="00B716EB"/>
    <w:rsid w:val="00BA0BD5"/>
    <w:rsid w:val="00BA297D"/>
    <w:rsid w:val="00BD65F9"/>
    <w:rsid w:val="00C10CC3"/>
    <w:rsid w:val="00C1627F"/>
    <w:rsid w:val="00C30F56"/>
    <w:rsid w:val="00C544EB"/>
    <w:rsid w:val="00C552D8"/>
    <w:rsid w:val="00C57700"/>
    <w:rsid w:val="00C748FB"/>
    <w:rsid w:val="00CA1433"/>
    <w:rsid w:val="00CB192F"/>
    <w:rsid w:val="00CD3830"/>
    <w:rsid w:val="00CE0588"/>
    <w:rsid w:val="00CF2446"/>
    <w:rsid w:val="00D02C31"/>
    <w:rsid w:val="00D3160A"/>
    <w:rsid w:val="00D53CCB"/>
    <w:rsid w:val="00D63FEA"/>
    <w:rsid w:val="00D74EAA"/>
    <w:rsid w:val="00D80AD5"/>
    <w:rsid w:val="00DB69F9"/>
    <w:rsid w:val="00DC7176"/>
    <w:rsid w:val="00DD594A"/>
    <w:rsid w:val="00DD6B7D"/>
    <w:rsid w:val="00DE2973"/>
    <w:rsid w:val="00DE7FC7"/>
    <w:rsid w:val="00DF0B69"/>
    <w:rsid w:val="00DF69E9"/>
    <w:rsid w:val="00E140C6"/>
    <w:rsid w:val="00E253AB"/>
    <w:rsid w:val="00E70318"/>
    <w:rsid w:val="00EE4E09"/>
    <w:rsid w:val="00EE6F6C"/>
    <w:rsid w:val="00F23AEE"/>
    <w:rsid w:val="00F262E8"/>
    <w:rsid w:val="00F26DED"/>
    <w:rsid w:val="00F31250"/>
    <w:rsid w:val="00F5257B"/>
    <w:rsid w:val="00F84E21"/>
    <w:rsid w:val="00F97D4B"/>
    <w:rsid w:val="00F97DEF"/>
    <w:rsid w:val="00FA3C97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50898A"/>
  <w15:docId w15:val="{7F3D6EF9-7564-43F4-A5E4-5DF655FA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BC"/>
    <w:rPr>
      <w:sz w:val="24"/>
      <w:szCs w:val="20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C162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162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C1627F"/>
    <w:pPr>
      <w:keepNext/>
      <w:jc w:val="center"/>
      <w:outlineLvl w:val="4"/>
    </w:pPr>
    <w:rPr>
      <w:spacing w:val="112"/>
      <w:sz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uk-UA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eastAsia="uk-UA"/>
    </w:rPr>
  </w:style>
  <w:style w:type="paragraph" w:styleId="a3">
    <w:name w:val="header"/>
    <w:basedOn w:val="a"/>
    <w:link w:val="a4"/>
    <w:uiPriority w:val="99"/>
    <w:rsid w:val="00C1627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  <w:lang w:eastAsia="uk-UA"/>
    </w:rPr>
  </w:style>
  <w:style w:type="paragraph" w:styleId="a5">
    <w:name w:val="footer"/>
    <w:basedOn w:val="a"/>
    <w:link w:val="a6"/>
    <w:uiPriority w:val="99"/>
    <w:rsid w:val="00C1627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  <w:lang w:eastAsia="uk-UA"/>
    </w:rPr>
  </w:style>
  <w:style w:type="paragraph" w:styleId="a7">
    <w:name w:val="Plain Text"/>
    <w:basedOn w:val="a"/>
    <w:link w:val="a8"/>
    <w:uiPriority w:val="99"/>
    <w:rsid w:val="00C1627F"/>
    <w:rPr>
      <w:rFonts w:ascii="Courier New" w:hAnsi="Courier New" w:cs="Courier New"/>
      <w:sz w:val="20"/>
    </w:rPr>
  </w:style>
  <w:style w:type="character" w:customStyle="1" w:styleId="a8">
    <w:name w:val="Текст Знак"/>
    <w:basedOn w:val="a0"/>
    <w:link w:val="a7"/>
    <w:uiPriority w:val="99"/>
    <w:semiHidden/>
    <w:locked/>
    <w:rPr>
      <w:rFonts w:ascii="Courier New" w:hAnsi="Courier New" w:cs="Courier New"/>
      <w:sz w:val="20"/>
      <w:szCs w:val="20"/>
      <w:lang w:eastAsia="uk-UA"/>
    </w:rPr>
  </w:style>
  <w:style w:type="character" w:styleId="a9">
    <w:name w:val="page number"/>
    <w:basedOn w:val="a0"/>
    <w:uiPriority w:val="99"/>
    <w:rsid w:val="0024615C"/>
    <w:rPr>
      <w:rFonts w:cs="Times New Roman"/>
    </w:rPr>
  </w:style>
  <w:style w:type="paragraph" w:styleId="aa">
    <w:name w:val="Balloon Text"/>
    <w:basedOn w:val="a"/>
    <w:link w:val="ab"/>
    <w:uiPriority w:val="99"/>
    <w:rsid w:val="0058411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locked/>
    <w:rsid w:val="0058411F"/>
    <w:rPr>
      <w:rFonts w:ascii="Tahoma" w:hAnsi="Tahoma" w:cs="Tahoma"/>
      <w:sz w:val="16"/>
      <w:szCs w:val="16"/>
      <w:lang w:eastAsia="uk-UA"/>
    </w:rPr>
  </w:style>
  <w:style w:type="paragraph" w:styleId="ac">
    <w:name w:val="List Paragraph"/>
    <w:basedOn w:val="a"/>
    <w:uiPriority w:val="99"/>
    <w:qFormat/>
    <w:rsid w:val="00253A8E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D80AD5"/>
    <w:rPr>
      <w:rFonts w:cs="Times New Roman"/>
      <w:color w:val="808080"/>
    </w:rPr>
  </w:style>
  <w:style w:type="character" w:customStyle="1" w:styleId="apple-converted-space">
    <w:name w:val="apple-converted-space"/>
    <w:basedOn w:val="a0"/>
    <w:rsid w:val="00560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3;&#1072;&#1074;&#1095;&#1072;&#1085;&#1085;&#1103;%203%20&#1082;&#1091;&#1088;&#1089;\&#1055;&#1088;&#1072;&#1082;&#1090;&#1080;&#1095;&#1085;&#1072;%20&#1088;&#1086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Практична робота.dotx</Template>
  <TotalTime>90</TotalTime>
  <Pages>6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Практична робота  №14</vt:lpstr>
    </vt:vector>
  </TitlesOfParts>
  <Company>Home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робота  №14</dc:title>
  <dc:creator>Oleg Novatskiy</dc:creator>
  <cp:lastModifiedBy>Smoker Nicoras</cp:lastModifiedBy>
  <cp:revision>10</cp:revision>
  <cp:lastPrinted>2015-04-17T06:42:00Z</cp:lastPrinted>
  <dcterms:created xsi:type="dcterms:W3CDTF">2017-02-27T00:06:00Z</dcterms:created>
  <dcterms:modified xsi:type="dcterms:W3CDTF">2017-03-20T16:07:00Z</dcterms:modified>
</cp:coreProperties>
</file>