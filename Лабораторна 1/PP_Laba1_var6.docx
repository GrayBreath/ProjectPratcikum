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06B" w:rsidRDefault="00642BE2" w:rsidP="00552CBC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Лабораторна робота №1</w:t>
      </w:r>
    </w:p>
    <w:p w:rsidR="00B06CCA" w:rsidRPr="00F97DEF" w:rsidRDefault="00B06CCA" w:rsidP="00552CBC">
      <w:pPr>
        <w:jc w:val="center"/>
        <w:rPr>
          <w:b/>
          <w:sz w:val="32"/>
          <w:szCs w:val="32"/>
          <w:lang w:val="uk-UA"/>
        </w:rPr>
      </w:pPr>
    </w:p>
    <w:p w:rsidR="002A14D2" w:rsidRDefault="0082006B" w:rsidP="00642BE2">
      <w:pPr>
        <w:spacing w:line="276" w:lineRule="auto"/>
        <w:ind w:firstLine="708"/>
        <w:jc w:val="both"/>
        <w:rPr>
          <w:sz w:val="28"/>
        </w:rPr>
      </w:pPr>
      <w:r w:rsidRPr="00A075AF">
        <w:rPr>
          <w:b/>
          <w:sz w:val="32"/>
          <w:szCs w:val="32"/>
          <w:lang w:val="uk-UA"/>
        </w:rPr>
        <w:t>Тема:</w:t>
      </w:r>
      <w:r w:rsidRPr="00A075AF">
        <w:rPr>
          <w:sz w:val="32"/>
          <w:szCs w:val="32"/>
          <w:lang w:val="uk-UA"/>
        </w:rPr>
        <w:t xml:space="preserve"> </w:t>
      </w:r>
      <w:r w:rsidR="002A14D2" w:rsidRPr="00AD3E67">
        <w:rPr>
          <w:sz w:val="28"/>
        </w:rPr>
        <w:t>Вивчення породжуючих шаблонів проектування.</w:t>
      </w:r>
    </w:p>
    <w:p w:rsidR="002A14D2" w:rsidRDefault="002A14D2" w:rsidP="00642BE2">
      <w:pPr>
        <w:spacing w:line="276" w:lineRule="auto"/>
        <w:ind w:firstLine="708"/>
        <w:jc w:val="both"/>
        <w:rPr>
          <w:sz w:val="28"/>
        </w:rPr>
      </w:pPr>
    </w:p>
    <w:p w:rsidR="0082006B" w:rsidRPr="002A14D2" w:rsidRDefault="0082006B" w:rsidP="00642BE2">
      <w:pPr>
        <w:spacing w:line="276" w:lineRule="auto"/>
        <w:ind w:firstLine="708"/>
        <w:jc w:val="both"/>
        <w:rPr>
          <w:sz w:val="28"/>
          <w:szCs w:val="28"/>
        </w:rPr>
      </w:pPr>
      <w:r w:rsidRPr="00A075AF">
        <w:rPr>
          <w:b/>
          <w:sz w:val="32"/>
          <w:szCs w:val="32"/>
          <w:lang w:val="uk-UA"/>
        </w:rPr>
        <w:t>Мета:</w:t>
      </w:r>
      <w:r w:rsidRPr="00A075AF">
        <w:rPr>
          <w:sz w:val="32"/>
          <w:szCs w:val="32"/>
          <w:lang w:val="uk-UA"/>
        </w:rPr>
        <w:t xml:space="preserve"> </w:t>
      </w:r>
      <w:r w:rsidR="002A14D2">
        <w:rPr>
          <w:sz w:val="28"/>
          <w:szCs w:val="28"/>
        </w:rPr>
        <w:t>Набути практичних навичок в використанні породжуючих шаблонів використання.</w:t>
      </w:r>
    </w:p>
    <w:p w:rsidR="00BA297D" w:rsidRDefault="00BA297D" w:rsidP="00BA297D">
      <w:pPr>
        <w:spacing w:line="360" w:lineRule="auto"/>
        <w:jc w:val="center"/>
        <w:rPr>
          <w:b/>
          <w:i/>
          <w:sz w:val="28"/>
          <w:lang w:val="uk-UA"/>
        </w:rPr>
      </w:pPr>
    </w:p>
    <w:p w:rsidR="00BA297D" w:rsidRPr="00155004" w:rsidRDefault="00BA297D" w:rsidP="00BA297D">
      <w:pPr>
        <w:spacing w:line="360" w:lineRule="auto"/>
        <w:jc w:val="center"/>
        <w:rPr>
          <w:b/>
          <w:i/>
          <w:sz w:val="28"/>
          <w:lang w:val="uk-UA"/>
        </w:rPr>
      </w:pPr>
      <w:r w:rsidRPr="00155004">
        <w:rPr>
          <w:b/>
          <w:i/>
          <w:sz w:val="28"/>
          <w:lang w:val="uk-UA"/>
        </w:rPr>
        <w:t>Завдання:</w:t>
      </w:r>
    </w:p>
    <w:p w:rsidR="00BA297D" w:rsidRDefault="00BA297D" w:rsidP="00BA297D">
      <w:pPr>
        <w:spacing w:line="360" w:lineRule="auto"/>
        <w:jc w:val="both"/>
        <w:rPr>
          <w:lang w:val="uk-UA"/>
        </w:rPr>
      </w:pPr>
      <w:r w:rsidRPr="00155004">
        <w:rPr>
          <w:lang w:val="uk-UA"/>
        </w:rPr>
        <w:t xml:space="preserve">Вивчити та реалізувати шаблони проектування згідно варіанту. Оформити звіт, у якому описати предметну область та проблему, яку вирішуватимете за допомогою шаблона проектування,  здійснити опис шаблона проектування,   діаграма класів шаблону, реалізація та приклад використання  програми(результати роботи).  </w:t>
      </w:r>
    </w:p>
    <w:p w:rsidR="0082006B" w:rsidRDefault="00BA297D" w:rsidP="00BA297D">
      <w:pPr>
        <w:autoSpaceDE w:val="0"/>
        <w:autoSpaceDN w:val="0"/>
        <w:adjustRightInd w:val="0"/>
        <w:spacing w:line="276" w:lineRule="auto"/>
        <w:ind w:firstLine="284"/>
        <w:jc w:val="center"/>
        <w:rPr>
          <w:b/>
          <w:i/>
          <w:sz w:val="28"/>
          <w:lang w:val="uk-UA"/>
        </w:rPr>
      </w:pPr>
      <w:r w:rsidRPr="00155004">
        <w:rPr>
          <w:b/>
          <w:i/>
          <w:sz w:val="28"/>
          <w:lang w:val="uk-UA"/>
        </w:rPr>
        <w:t>Варіант</w:t>
      </w:r>
      <w:r>
        <w:rPr>
          <w:b/>
          <w:i/>
          <w:sz w:val="28"/>
          <w:lang w:val="uk-UA"/>
        </w:rPr>
        <w:t xml:space="preserve"> 6</w:t>
      </w:r>
    </w:p>
    <w:p w:rsidR="00BA297D" w:rsidRDefault="00BA297D" w:rsidP="00BA297D">
      <w:pPr>
        <w:pStyle w:val="ac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Шаблон прототип.</w:t>
      </w:r>
    </w:p>
    <w:p w:rsidR="00BA297D" w:rsidRDefault="00BA297D" w:rsidP="00BA297D">
      <w:pPr>
        <w:pStyle w:val="ac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Шаблом фабричного методу. </w:t>
      </w:r>
    </w:p>
    <w:p w:rsidR="00BA297D" w:rsidRDefault="00BA297D" w:rsidP="00BA297D">
      <w:pPr>
        <w:pStyle w:val="ac"/>
        <w:autoSpaceDE w:val="0"/>
        <w:autoSpaceDN w:val="0"/>
        <w:adjustRightInd w:val="0"/>
        <w:spacing w:line="276" w:lineRule="auto"/>
        <w:ind w:left="1004"/>
        <w:rPr>
          <w:sz w:val="28"/>
          <w:szCs w:val="28"/>
          <w:lang w:val="uk-UA"/>
        </w:rPr>
      </w:pPr>
    </w:p>
    <w:p w:rsidR="00BA297D" w:rsidRDefault="00BA297D" w:rsidP="00BA297D">
      <w:pPr>
        <w:pStyle w:val="ac"/>
        <w:autoSpaceDE w:val="0"/>
        <w:autoSpaceDN w:val="0"/>
        <w:adjustRightInd w:val="0"/>
        <w:spacing w:line="276" w:lineRule="auto"/>
        <w:ind w:left="1004"/>
        <w:rPr>
          <w:sz w:val="28"/>
          <w:szCs w:val="28"/>
          <w:lang w:val="uk-UA"/>
        </w:rPr>
      </w:pPr>
    </w:p>
    <w:p w:rsidR="00BA297D" w:rsidRDefault="00BA297D" w:rsidP="00BA297D">
      <w:pPr>
        <w:pStyle w:val="ac"/>
        <w:autoSpaceDE w:val="0"/>
        <w:autoSpaceDN w:val="0"/>
        <w:adjustRightInd w:val="0"/>
        <w:spacing w:line="276" w:lineRule="auto"/>
        <w:ind w:left="1004"/>
        <w:jc w:val="center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>Хід роботи</w:t>
      </w:r>
    </w:p>
    <w:p w:rsidR="00BA297D" w:rsidRDefault="00BA297D" w:rsidP="00BA297D">
      <w:pPr>
        <w:pStyle w:val="ac"/>
        <w:autoSpaceDE w:val="0"/>
        <w:autoSpaceDN w:val="0"/>
        <w:adjustRightInd w:val="0"/>
        <w:spacing w:line="276" w:lineRule="auto"/>
        <w:ind w:left="1004"/>
        <w:rPr>
          <w:b/>
          <w:i/>
          <w:sz w:val="28"/>
          <w:lang w:val="uk-UA"/>
        </w:rPr>
      </w:pPr>
    </w:p>
    <w:p w:rsidR="00BA297D" w:rsidRDefault="00BA297D" w:rsidP="00BA297D">
      <w:pPr>
        <w:pStyle w:val="ac"/>
        <w:autoSpaceDE w:val="0"/>
        <w:autoSpaceDN w:val="0"/>
        <w:adjustRightInd w:val="0"/>
        <w:spacing w:line="276" w:lineRule="auto"/>
        <w:ind w:left="1004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Фабричний метод – використовується для того щоб швидко створювати об’єкти класів. У випадку мови </w:t>
      </w:r>
      <w:r>
        <w:rPr>
          <w:b/>
          <w:i/>
          <w:sz w:val="28"/>
          <w:lang w:val="en-US"/>
        </w:rPr>
        <w:t>C</w:t>
      </w:r>
      <w:r w:rsidRPr="00BA297D">
        <w:rPr>
          <w:b/>
          <w:i/>
          <w:sz w:val="28"/>
        </w:rPr>
        <w:t>#</w:t>
      </w:r>
      <w:r>
        <w:rPr>
          <w:b/>
          <w:i/>
          <w:sz w:val="28"/>
        </w:rPr>
        <w:t xml:space="preserve"> створюэться за допомогою використання </w:t>
      </w:r>
      <w:r>
        <w:rPr>
          <w:b/>
          <w:i/>
          <w:sz w:val="28"/>
          <w:lang w:val="uk-UA"/>
        </w:rPr>
        <w:t>інтерфейсів. Код:</w:t>
      </w:r>
    </w:p>
    <w:p w:rsid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b/>
          <w:i/>
          <w:sz w:val="28"/>
          <w:lang w:val="uk-UA"/>
        </w:rPr>
        <w:t xml:space="preserve"> 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interface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Developer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WritesCode();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interface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DeveloperFactroy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Developer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createDeveloper();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CppDeveloperFactory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DeveloperFactroy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Developer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createDeveloper()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CppDeveloper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JavaDeveloperFactory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DeveloperFactroy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Developer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createDeveloper()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JavaDeveloper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CppDeveloper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Developer</w:t>
      </w:r>
    </w:p>
    <w:p w:rsid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WritesCode()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.WriteLine(</w:t>
      </w:r>
      <w:r w:rsidRPr="00BA297D">
        <w:rPr>
          <w:rFonts w:ascii="Consolas" w:hAnsi="Consolas" w:cs="Consolas"/>
          <w:color w:val="A31515"/>
          <w:sz w:val="19"/>
          <w:szCs w:val="19"/>
          <w:lang w:val="en-US" w:eastAsia="ru-RU"/>
        </w:rPr>
        <w:t>"C++ developer writes c++ code..."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JavaDeveloper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Developer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WritesCode()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.WriteLine(</w:t>
      </w:r>
      <w:r w:rsidRPr="00BA297D">
        <w:rPr>
          <w:rFonts w:ascii="Consolas" w:hAnsi="Consolas" w:cs="Consolas"/>
          <w:color w:val="A31515"/>
          <w:sz w:val="19"/>
          <w:szCs w:val="19"/>
          <w:lang w:val="en-US" w:eastAsia="ru-RU"/>
        </w:rPr>
        <w:t>"Java developer writes Java code..."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EquelsIgnoreCase(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String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a,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String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b)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String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.Equals(a, b,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StringComparison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.OrdinalIgnoreCase);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DeveloperFactroy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createDeveloperBylang(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String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lang)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(EquelsIgnoreCase(lang, </w:t>
      </w:r>
      <w:r w:rsidRPr="00BA297D">
        <w:rPr>
          <w:rFonts w:ascii="Consolas" w:hAnsi="Consolas" w:cs="Consolas"/>
          <w:color w:val="A31515"/>
          <w:sz w:val="19"/>
          <w:szCs w:val="19"/>
          <w:lang w:val="en-US" w:eastAsia="ru-RU"/>
        </w:rPr>
        <w:t>"java"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{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JavaDeveloperFactory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();  }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(EquelsIgnoreCase(lang, </w:t>
      </w:r>
      <w:r w:rsidRPr="00BA297D">
        <w:rPr>
          <w:rFonts w:ascii="Consolas" w:hAnsi="Consolas" w:cs="Consolas"/>
          <w:color w:val="A31515"/>
          <w:sz w:val="19"/>
          <w:szCs w:val="19"/>
          <w:lang w:val="en-US" w:eastAsia="ru-RU"/>
        </w:rPr>
        <w:t>"c++"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{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CppDeveloperFactory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(); }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throw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Exception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(lang+</w:t>
      </w:r>
      <w:r w:rsidRPr="00BA297D">
        <w:rPr>
          <w:rFonts w:ascii="Consolas" w:hAnsi="Consolas" w:cs="Consolas"/>
          <w:color w:val="A31515"/>
          <w:sz w:val="19"/>
          <w:szCs w:val="19"/>
          <w:lang w:val="en-US" w:eastAsia="ru-RU"/>
        </w:rPr>
        <w:t>" is unknown lang"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); }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[] args)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DeveloperFactroy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df = createDeveloperBylang(</w:t>
      </w:r>
      <w:r w:rsidRPr="00BA297D">
        <w:rPr>
          <w:rFonts w:ascii="Consolas" w:hAnsi="Consolas" w:cs="Consolas"/>
          <w:color w:val="A31515"/>
          <w:sz w:val="19"/>
          <w:szCs w:val="19"/>
          <w:lang w:val="en-US" w:eastAsia="ru-RU"/>
        </w:rPr>
        <w:t>"c++"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Developer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dev = df.createDeveloper();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dev.WritesCode();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df = createDeveloperBylang(</w:t>
      </w:r>
      <w:r w:rsidRPr="00BA297D">
        <w:rPr>
          <w:rFonts w:ascii="Consolas" w:hAnsi="Consolas" w:cs="Consolas"/>
          <w:color w:val="A31515"/>
          <w:sz w:val="19"/>
          <w:szCs w:val="19"/>
          <w:lang w:val="en-US" w:eastAsia="ru-RU"/>
        </w:rPr>
        <w:t>"java"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dev = df.createDeveloper();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dev.WritesCode();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.Read();</w:t>
      </w:r>
    </w:p>
    <w:p w:rsid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BA297D" w:rsidRDefault="00BA297D" w:rsidP="00BA297D">
      <w:pPr>
        <w:pStyle w:val="ac"/>
        <w:autoSpaceDE w:val="0"/>
        <w:autoSpaceDN w:val="0"/>
        <w:adjustRightInd w:val="0"/>
        <w:spacing w:line="276" w:lineRule="auto"/>
        <w:ind w:left="1004"/>
        <w:rPr>
          <w:sz w:val="28"/>
          <w:szCs w:val="28"/>
          <w:lang w:val="uk-UA"/>
        </w:rPr>
      </w:pPr>
    </w:p>
    <w:p w:rsidR="00BA297D" w:rsidRDefault="00BA297D" w:rsidP="00BA297D">
      <w:pPr>
        <w:pStyle w:val="ac"/>
        <w:autoSpaceDE w:val="0"/>
        <w:autoSpaceDN w:val="0"/>
        <w:adjustRightInd w:val="0"/>
        <w:spacing w:line="276" w:lineRule="auto"/>
        <w:ind w:left="1004"/>
        <w:rPr>
          <w:sz w:val="28"/>
          <w:szCs w:val="28"/>
          <w:lang w:val="uk-UA"/>
        </w:rPr>
      </w:pPr>
    </w:p>
    <w:p w:rsid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 w:eastAsia="ru-RU"/>
        </w:rPr>
      </w:pPr>
      <w:r>
        <w:rPr>
          <w:b/>
          <w:i/>
          <w:sz w:val="28"/>
          <w:lang w:val="uk-UA"/>
        </w:rPr>
        <w:lastRenderedPageBreak/>
        <w:t>Прототип</w:t>
      </w:r>
      <w:r>
        <w:rPr>
          <w:b/>
          <w:i/>
          <w:sz w:val="28"/>
          <w:lang w:val="uk-UA"/>
        </w:rPr>
        <w:t xml:space="preserve"> –</w:t>
      </w:r>
      <w:r>
        <w:rPr>
          <w:b/>
          <w:i/>
          <w:sz w:val="28"/>
          <w:lang w:val="uk-UA"/>
        </w:rPr>
        <w:t xml:space="preserve"> використовуєтсья для більшої зручності при роботі з об’єктами класу, основна суть – глибоке копіювання об’єкту з подальшою кастомізацією</w:t>
      </w:r>
      <w:r>
        <w:rPr>
          <w:b/>
          <w:i/>
          <w:sz w:val="28"/>
          <w:lang w:val="uk-UA"/>
        </w:rPr>
        <w:t xml:space="preserve">. У випадку мови </w:t>
      </w:r>
      <w:r>
        <w:rPr>
          <w:b/>
          <w:i/>
          <w:sz w:val="28"/>
          <w:lang w:val="en-US"/>
        </w:rPr>
        <w:t>C</w:t>
      </w:r>
      <w:r w:rsidRPr="00BA297D">
        <w:rPr>
          <w:b/>
          <w:i/>
          <w:sz w:val="28"/>
        </w:rPr>
        <w:t>#</w:t>
      </w:r>
      <w:r>
        <w:rPr>
          <w:b/>
          <w:i/>
          <w:sz w:val="28"/>
        </w:rPr>
        <w:t xml:space="preserve"> </w:t>
      </w:r>
      <w:r>
        <w:rPr>
          <w:b/>
          <w:i/>
          <w:sz w:val="28"/>
          <w:lang w:val="uk-UA"/>
        </w:rPr>
        <w:t>реалізується за допомогою серіалізації, так як цей об’єкт повністью копіює граф усіх данних</w:t>
      </w:r>
      <w:r>
        <w:rPr>
          <w:b/>
          <w:i/>
          <w:sz w:val="28"/>
          <w:lang w:val="uk-UA"/>
        </w:rPr>
        <w:t>. Код: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</w:p>
    <w:p w:rsid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 w:eastAsia="ru-RU"/>
        </w:rPr>
      </w:pPr>
    </w:p>
    <w:p w:rsid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ExtensionMethods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DeepCopy&lt;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&gt;(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self)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(!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typeof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).IsSerializable)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throw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ArgumentException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BA297D">
        <w:rPr>
          <w:rFonts w:ascii="Consolas" w:hAnsi="Consolas" w:cs="Consolas"/>
          <w:color w:val="A31515"/>
          <w:sz w:val="19"/>
          <w:szCs w:val="19"/>
          <w:lang w:val="en-US" w:eastAsia="ru-RU"/>
        </w:rPr>
        <w:t>"Type must be serializable."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(ReferenceEquals(self,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default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formatter =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BinaryFormatter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stream =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MemoryStream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())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formatter.Serialize(stream, self);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stream.Seek(0,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SeekOrigin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.Begin);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T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)formatter.Deserialize(stream);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[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Serializable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]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Stats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Power;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Agility;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Intelegence;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ToString()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$"Power: 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{Power}</w:t>
      </w:r>
      <w:r w:rsidRPr="00BA297D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,Agility: 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{Agility}</w:t>
      </w:r>
      <w:r w:rsidRPr="00BA297D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,Intelegence: 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{Intelegence}</w:t>
      </w:r>
      <w:r w:rsidRPr="00BA297D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[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Serializable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]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Charapter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Gameclass;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Level;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Stats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Status;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ToString()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$"Name: 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{Name}</w:t>
      </w:r>
      <w:r w:rsidRPr="00BA297D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,Gameclass: 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{Gameclass}</w:t>
      </w:r>
      <w:r w:rsidRPr="00BA297D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,Level: 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{Level}</w:t>
      </w:r>
      <w:r w:rsidRPr="00BA297D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Status.ToString();</w:t>
      </w:r>
    </w:p>
    <w:p w:rsid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[] args)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bases =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Charapter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Gameclass = </w:t>
      </w:r>
      <w:r w:rsidRPr="00BA297D">
        <w:rPr>
          <w:rFonts w:ascii="Consolas" w:hAnsi="Consolas" w:cs="Consolas"/>
          <w:color w:val="A31515"/>
          <w:sz w:val="19"/>
          <w:szCs w:val="19"/>
          <w:lang w:val="en-US" w:eastAsia="ru-RU"/>
        </w:rPr>
        <w:t>"Warrior"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Level = 1, Status =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Stats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 Agility = 5, Power =5, Intelegence =5 }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};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pristochka = bases.DeepCopy();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pristochka.Name = </w:t>
      </w:r>
      <w:r w:rsidRPr="00BA297D">
        <w:rPr>
          <w:rFonts w:ascii="Consolas" w:hAnsi="Consolas" w:cs="Consolas"/>
          <w:color w:val="A31515"/>
          <w:sz w:val="19"/>
          <w:szCs w:val="19"/>
          <w:lang w:val="en-US" w:eastAsia="ru-RU"/>
        </w:rPr>
        <w:t>"Pristo4ka"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Vasya_Lol = bases.DeepCopy();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Vasya_Lol.Name = </w:t>
      </w:r>
      <w:r w:rsidRPr="00BA297D">
        <w:rPr>
          <w:rFonts w:ascii="Consolas" w:hAnsi="Consolas" w:cs="Consolas"/>
          <w:color w:val="A31515"/>
          <w:sz w:val="19"/>
          <w:szCs w:val="19"/>
          <w:lang w:val="en-US" w:eastAsia="ru-RU"/>
        </w:rPr>
        <w:t>"Vasya_Lol"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This_IS_BURIIIICH = bases.DeepCopy();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This_IS_BURIIIICH.Name = </w:t>
      </w:r>
      <w:r w:rsidRPr="00BA297D">
        <w:rPr>
          <w:rFonts w:ascii="Consolas" w:hAnsi="Consolas" w:cs="Consolas"/>
          <w:color w:val="A31515"/>
          <w:sz w:val="19"/>
          <w:szCs w:val="19"/>
          <w:lang w:val="en-US" w:eastAsia="ru-RU"/>
        </w:rPr>
        <w:t>"This_IS_BURIIIICH"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This_IS_BURIIIICH.Gameclass = </w:t>
      </w:r>
      <w:r w:rsidRPr="00BA297D">
        <w:rPr>
          <w:rFonts w:ascii="Consolas" w:hAnsi="Consolas" w:cs="Consolas"/>
          <w:color w:val="A31515"/>
          <w:sz w:val="19"/>
          <w:szCs w:val="19"/>
          <w:lang w:val="en-US" w:eastAsia="ru-RU"/>
        </w:rPr>
        <w:t>"SPARTANEC!"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A297D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Sanyok_ok_ok = bases.DeepCopy();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Sanyok_ok_ok.Name = </w:t>
      </w:r>
      <w:r w:rsidRPr="00BA297D">
        <w:rPr>
          <w:rFonts w:ascii="Consolas" w:hAnsi="Consolas" w:cs="Consolas"/>
          <w:color w:val="A31515"/>
          <w:sz w:val="19"/>
          <w:szCs w:val="19"/>
          <w:lang w:val="en-US" w:eastAsia="ru-RU"/>
        </w:rPr>
        <w:t>"Sanyok_ok_ok"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Sanyok_ok_ok.Gameclass = </w:t>
      </w:r>
      <w:r w:rsidRPr="00BA297D">
        <w:rPr>
          <w:rFonts w:ascii="Consolas" w:hAnsi="Consolas" w:cs="Consolas"/>
          <w:color w:val="A31515"/>
          <w:sz w:val="19"/>
          <w:szCs w:val="19"/>
          <w:lang w:val="en-US" w:eastAsia="ru-RU"/>
        </w:rPr>
        <w:t>"Archer!"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Sanyok_ok_ok.Level = 25;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.WriteLine(pristochka);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.WriteLine(Vasya_Lol);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.WriteLine(This_IS_BURIIIICH);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A297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.WriteLine(Sanyok_ok_ok);</w:t>
      </w:r>
    </w:p>
    <w:p w:rsidR="00BA297D" w:rsidRP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A297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.Read();</w:t>
      </w:r>
    </w:p>
    <w:p w:rsid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BA297D" w:rsidRDefault="00BA297D" w:rsidP="00BA297D">
      <w:pPr>
        <w:pStyle w:val="ac"/>
        <w:autoSpaceDE w:val="0"/>
        <w:autoSpaceDN w:val="0"/>
        <w:adjustRightInd w:val="0"/>
        <w:spacing w:line="276" w:lineRule="auto"/>
        <w:ind w:left="1004"/>
        <w:rPr>
          <w:b/>
          <w:i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BA297D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b/>
          <w:i/>
          <w:sz w:val="28"/>
          <w:lang w:val="uk-UA"/>
        </w:rPr>
        <w:t xml:space="preserve"> </w:t>
      </w:r>
    </w:p>
    <w:p w:rsidR="00BA297D" w:rsidRPr="00BA297D" w:rsidRDefault="00BA297D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Висновок: На цій лабораторній я набув практичних навичок в роботі з породжуючими шаблонами проектування. Та закріпив навички програмування на мові С</w:t>
      </w:r>
      <w:r>
        <w:rPr>
          <w:sz w:val="28"/>
          <w:szCs w:val="28"/>
          <w:lang w:val="en-US"/>
        </w:rPr>
        <w:t>#.</w:t>
      </w:r>
      <w:bookmarkStart w:id="0" w:name="_GoBack"/>
      <w:bookmarkEnd w:id="0"/>
    </w:p>
    <w:sectPr w:rsidR="00BA297D" w:rsidRPr="00BA297D" w:rsidSect="007E45A4">
      <w:headerReference w:type="default" r:id="rId7"/>
      <w:type w:val="continuous"/>
      <w:pgSz w:w="11906" w:h="16838"/>
      <w:pgMar w:top="539" w:right="850" w:bottom="179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D50" w:rsidRDefault="00754D50">
      <w:r>
        <w:separator/>
      </w:r>
    </w:p>
  </w:endnote>
  <w:endnote w:type="continuationSeparator" w:id="0">
    <w:p w:rsidR="00754D50" w:rsidRDefault="00754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D50" w:rsidRDefault="00754D50">
      <w:r>
        <w:separator/>
      </w:r>
    </w:p>
  </w:footnote>
  <w:footnote w:type="continuationSeparator" w:id="0">
    <w:p w:rsidR="00754D50" w:rsidRDefault="00754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06B" w:rsidRDefault="00242C3B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-221615</wp:posOffset>
              </wp:positionV>
              <wp:extent cx="6595110" cy="9932035"/>
              <wp:effectExtent l="19050" t="19050" r="15240" b="12065"/>
              <wp:wrapNone/>
              <wp:docPr id="1" name="Group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9932035"/>
                        <a:chOff x="1057" y="359"/>
                        <a:chExt cx="10386" cy="15641"/>
                      </a:xfrm>
                    </wpg:grpSpPr>
                    <wpg:grpSp>
                      <wpg:cNvPr id="2" name="Group 161"/>
                      <wpg:cNvGrpSpPr>
                        <a:grpSpLocks/>
                      </wpg:cNvGrpSpPr>
                      <wpg:grpSpPr bwMode="auto">
                        <a:xfrm>
                          <a:off x="1057" y="359"/>
                          <a:ext cx="10386" cy="15623"/>
                          <a:chOff x="1152" y="399"/>
                          <a:chExt cx="10386" cy="16043"/>
                        </a:xfrm>
                      </wpg:grpSpPr>
                      <wpg:grpSp>
                        <wpg:cNvPr id="3" name="Group 162"/>
                        <wpg:cNvGrpSpPr>
                          <a:grpSpLocks/>
                        </wpg:cNvGrpSpPr>
                        <wpg:grpSpPr bwMode="auto">
                          <a:xfrm>
                            <a:off x="1152" y="399"/>
                            <a:ext cx="10386" cy="16043"/>
                            <a:chOff x="1134" y="373"/>
                            <a:chExt cx="10386" cy="16187"/>
                          </a:xfrm>
                        </wpg:grpSpPr>
                        <wps:wsp>
                          <wps:cNvPr id="4" name="Rectangle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373"/>
                              <a:ext cx="10386" cy="161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164"/>
                          <wps:cNvCnPr/>
                          <wps:spPr bwMode="auto">
                            <a:xfrm>
                              <a:off x="1152" y="15696"/>
                              <a:ext cx="103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165"/>
                          <wps:cNvCnPr/>
                          <wps:spPr bwMode="auto">
                            <a:xfrm>
                              <a:off x="1584" y="1569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66"/>
                          <wps:cNvCnPr/>
                          <wps:spPr bwMode="auto">
                            <a:xfrm>
                              <a:off x="2304" y="1569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67"/>
                          <wps:cNvCnPr/>
                          <wps:spPr bwMode="auto">
                            <a:xfrm>
                              <a:off x="3456" y="1569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68"/>
                          <wps:cNvCnPr/>
                          <wps:spPr bwMode="auto">
                            <a:xfrm>
                              <a:off x="4320" y="1569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69"/>
                          <wps:cNvCnPr/>
                          <wps:spPr bwMode="auto">
                            <a:xfrm>
                              <a:off x="4752" y="1569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70"/>
                          <wps:cNvCnPr/>
                          <wps:spPr bwMode="auto">
                            <a:xfrm>
                              <a:off x="4896" y="1569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71"/>
                          <wps:cNvCnPr/>
                          <wps:spPr bwMode="auto">
                            <a:xfrm flipH="1">
                              <a:off x="1152" y="15984"/>
                              <a:ext cx="374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72"/>
                          <wps:cNvCnPr/>
                          <wps:spPr bwMode="auto">
                            <a:xfrm flipH="1">
                              <a:off x="1152" y="16272"/>
                              <a:ext cx="374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73"/>
                          <wps:cNvCnPr/>
                          <wps:spPr bwMode="auto">
                            <a:xfrm>
                              <a:off x="11088" y="1569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74"/>
                          <wps:cNvCnPr/>
                          <wps:spPr bwMode="auto">
                            <a:xfrm>
                              <a:off x="11088" y="1569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5"/>
                          <wps:cNvCnPr/>
                          <wps:spPr bwMode="auto">
                            <a:xfrm>
                              <a:off x="10944" y="1569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76"/>
                          <wps:cNvCnPr/>
                          <wps:spPr bwMode="auto">
                            <a:xfrm>
                              <a:off x="10944" y="16063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623" y="16188"/>
                            <a:ext cx="607" cy="1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06B" w:rsidRDefault="0082006B" w:rsidP="00C1627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2466" y="16188"/>
                            <a:ext cx="864" cy="2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06B" w:rsidRDefault="0082006B" w:rsidP="00C1627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3506" y="16188"/>
                            <a:ext cx="748" cy="1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06B" w:rsidRDefault="0082006B" w:rsidP="00C1627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8000" tIns="0" rIns="18000" bIns="10800" anchor="t" anchorCtr="0" upright="1">
                          <a:noAutofit/>
                        </wps:bodyPr>
                      </wps:wsp>
                      <wps:wsp>
                        <wps:cNvPr id="21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4441" y="16188"/>
                            <a:ext cx="437" cy="1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06B" w:rsidRDefault="0082006B" w:rsidP="00C1627F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:rsidR="0082006B" w:rsidRDefault="0082006B" w:rsidP="00C1627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0" rIns="18000" bIns="10800" anchor="t" anchorCtr="0" upright="1">
                          <a:noAutofit/>
                        </wps:bodyPr>
                      </wps:wsp>
                      <wps:wsp>
                        <wps:cNvPr id="22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" y="15696"/>
                            <a:ext cx="437" cy="1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06B" w:rsidRDefault="0082006B" w:rsidP="00C1627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170" y="16184"/>
                            <a:ext cx="380" cy="1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06B" w:rsidRDefault="0082006B" w:rsidP="00C1627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Вим.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24" name="Text Box 186"/>
                      <wps:cNvSpPr txBox="1">
                        <a:spLocks noChangeArrowheads="1"/>
                      </wps:cNvSpPr>
                      <wps:spPr bwMode="auto">
                        <a:xfrm>
                          <a:off x="10867" y="15502"/>
                          <a:ext cx="576" cy="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06B" w:rsidRPr="00262244" w:rsidRDefault="0082006B" w:rsidP="00262244">
                            <w:pPr>
                              <w:ind w:right="-124" w:hanging="142"/>
                              <w:jc w:val="center"/>
                              <w:rPr>
                                <w:sz w:val="56"/>
                              </w:rPr>
                            </w:pPr>
                            <w:r w:rsidRPr="00262244">
                              <w:rPr>
                                <w:sz w:val="28"/>
                              </w:rPr>
                              <w:fldChar w:fldCharType="begin"/>
                            </w:r>
                            <w:r w:rsidRPr="00262244">
                              <w:rPr>
                                <w:sz w:val="28"/>
                              </w:rPr>
                              <w:instrText>PAGE   \* MERGEFORMAT</w:instrText>
                            </w:r>
                            <w:r w:rsidRPr="00262244">
                              <w:rPr>
                                <w:sz w:val="28"/>
                              </w:rPr>
                              <w:fldChar w:fldCharType="separate"/>
                            </w:r>
                            <w:r w:rsidR="00BA297D">
                              <w:rPr>
                                <w:noProof/>
                                <w:sz w:val="28"/>
                              </w:rPr>
                              <w:t>4</w:t>
                            </w:r>
                            <w:r w:rsidRPr="00262244"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89" o:spid="_x0000_s1026" style="position:absolute;margin-left:-18pt;margin-top:-17.45pt;width:519.3pt;height:782.05pt;z-index:251660288" coordorigin="1057,359" coordsize="10386,15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">
              <v:group id="Group 161" o:spid="_x0000_s1027" style="position:absolute;left:1057;top:359;width:10386;height:15623" coordorigin="1152,399" coordsize="10386,16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162" o:spid="_x0000_s1028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163" o:spid="_x0000_s1029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" strokeweight="2.25pt"/>
                  <v:line id="Line 164" o:spid="_x0000_s1030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  <v:line id="Line 165" o:spid="_x0000_s1031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  <v:line id="Line 166" o:spid="_x0000_s1032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  <v:line id="Line 167" o:spid="_x0000_s1033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  <v:line id="Line 168" o:spid="_x0000_s1034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  <v:line id="Line 169" o:spid="_x0000_s1035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<v:line id="Line 170" o:spid="_x0000_s1036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  <v:line id="Line 171" o:spid="_x0000_s1037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  <v:line id="Line 172" o:spid="_x0000_s1038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  <v:line id="Line 173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<v:line id="Line 174" o:spid="_x0000_s1040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<v:line id="Line 175" o:spid="_x0000_s1041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  <v:line id="Line 176" o:spid="_x0000_s1042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7" o:spid="_x0000_s1043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" stroked="f">
                  <v:fill opacity="32896f"/>
                  <v:textbox inset="0,0,0,0">
                    <w:txbxContent>
                      <w:p w:rsidR="0082006B" w:rsidRDefault="0082006B" w:rsidP="00C1627F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shape>
                <v:shape id="Text Box 178" o:spid="_x0000_s1044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" stroked="f">
                  <v:fill opacity="32896f"/>
                  <v:textbox inset="0,0,0,0">
                    <w:txbxContent>
                      <w:p w:rsidR="0082006B" w:rsidRDefault="0082006B" w:rsidP="00C1627F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9" o:spid="_x0000_s1045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" stroked="f">
                  <v:fill opacity="32896f"/>
                  <v:textbox inset=".5mm,0,.5mm,.3mm">
                    <w:txbxContent>
                      <w:p w:rsidR="0082006B" w:rsidRDefault="0082006B" w:rsidP="00C1627F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80" o:spid="_x0000_s1046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" stroked="f">
                  <v:fill opacity="32896f"/>
                  <v:textbox inset=".5mm,0,.5mm,.3mm">
                    <w:txbxContent>
                      <w:p w:rsidR="0082006B" w:rsidRDefault="0082006B" w:rsidP="00C1627F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  <w:p w:rsidR="0082006B" w:rsidRDefault="0082006B" w:rsidP="00C1627F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181" o:spid="_x0000_s1047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" stroked="f">
                  <v:fill opacity="32896f"/>
                  <v:textbox inset="0,0,0,0">
                    <w:txbxContent>
                      <w:p w:rsidR="0082006B" w:rsidRDefault="0082006B" w:rsidP="00C1627F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shape>
                <v:shape id="Text Box 182" o:spid="_x0000_s1048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" stroked="f">
                  <v:fill opacity="32896f"/>
                  <v:textbox inset="0,0,0,0">
                    <w:txbxContent>
                      <w:p w:rsidR="0082006B" w:rsidRDefault="0082006B" w:rsidP="00C1627F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Вим.</w:t>
                        </w:r>
                      </w:p>
                    </w:txbxContent>
                  </v:textbox>
                </v:shape>
              </v:group>
              <v:shape id="Text Box 186" o:spid="_x0000_s1049" type="#_x0000_t202" style="position:absolute;left:10867;top:15502;width:57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<v:textbox>
                  <w:txbxContent>
                    <w:p w:rsidR="0082006B" w:rsidRPr="00262244" w:rsidRDefault="0082006B" w:rsidP="00262244">
                      <w:pPr>
                        <w:ind w:right="-124" w:hanging="142"/>
                        <w:jc w:val="center"/>
                        <w:rPr>
                          <w:sz w:val="56"/>
                        </w:rPr>
                      </w:pPr>
                      <w:r w:rsidRPr="00262244">
                        <w:rPr>
                          <w:sz w:val="28"/>
                        </w:rPr>
                        <w:fldChar w:fldCharType="begin"/>
                      </w:r>
                      <w:r w:rsidRPr="00262244">
                        <w:rPr>
                          <w:sz w:val="28"/>
                        </w:rPr>
                        <w:instrText>PAGE   \* MERGEFORMAT</w:instrText>
                      </w:r>
                      <w:r w:rsidRPr="00262244">
                        <w:rPr>
                          <w:sz w:val="28"/>
                        </w:rPr>
                        <w:fldChar w:fldCharType="separate"/>
                      </w:r>
                      <w:r w:rsidR="00BA297D">
                        <w:rPr>
                          <w:noProof/>
                          <w:sz w:val="28"/>
                        </w:rPr>
                        <w:t>4</w:t>
                      </w:r>
                      <w:r w:rsidRPr="00262244">
                        <w:rPr>
                          <w:sz w:val="28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65B2"/>
    <w:multiLevelType w:val="hybridMultilevel"/>
    <w:tmpl w:val="7652820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E5A48"/>
    <w:multiLevelType w:val="multilevel"/>
    <w:tmpl w:val="958E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20C67964"/>
    <w:multiLevelType w:val="hybridMultilevel"/>
    <w:tmpl w:val="7D06E4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A7E53"/>
    <w:multiLevelType w:val="hybridMultilevel"/>
    <w:tmpl w:val="D0EED8F2"/>
    <w:lvl w:ilvl="0" w:tplc="80D85B08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1500A96"/>
    <w:multiLevelType w:val="hybridMultilevel"/>
    <w:tmpl w:val="B56C943A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5" w15:restartNumberingAfterBreak="0">
    <w:nsid w:val="373D6893"/>
    <w:multiLevelType w:val="hybridMultilevel"/>
    <w:tmpl w:val="5CB89C1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3D1504F1"/>
    <w:multiLevelType w:val="hybridMultilevel"/>
    <w:tmpl w:val="98B2538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D7E49"/>
    <w:multiLevelType w:val="hybridMultilevel"/>
    <w:tmpl w:val="A406F6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8B565AE"/>
    <w:multiLevelType w:val="hybridMultilevel"/>
    <w:tmpl w:val="7AB63572"/>
    <w:lvl w:ilvl="0" w:tplc="E83A8D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5A367FE4"/>
    <w:multiLevelType w:val="hybridMultilevel"/>
    <w:tmpl w:val="B242351A"/>
    <w:lvl w:ilvl="0" w:tplc="815C07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B71AA"/>
    <w:multiLevelType w:val="hybridMultilevel"/>
    <w:tmpl w:val="93E8A1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4EF60B1"/>
    <w:multiLevelType w:val="hybridMultilevel"/>
    <w:tmpl w:val="C394817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D4212"/>
    <w:multiLevelType w:val="hybridMultilevel"/>
    <w:tmpl w:val="615CA0B0"/>
    <w:lvl w:ilvl="0" w:tplc="C9EE3A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E2D12F9"/>
    <w:multiLevelType w:val="hybridMultilevel"/>
    <w:tmpl w:val="288041E2"/>
    <w:lvl w:ilvl="0" w:tplc="F170E8BA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0"/>
  </w:num>
  <w:num w:numId="7">
    <w:abstractNumId w:val="2"/>
  </w:num>
  <w:num w:numId="8">
    <w:abstractNumId w:val="0"/>
  </w:num>
  <w:num w:numId="9">
    <w:abstractNumId w:val="6"/>
  </w:num>
  <w:num w:numId="10">
    <w:abstractNumId w:val="11"/>
  </w:num>
  <w:num w:numId="11">
    <w:abstractNumId w:val="9"/>
  </w:num>
  <w:num w:numId="12">
    <w:abstractNumId w:val="5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BC"/>
    <w:rsid w:val="00000B93"/>
    <w:rsid w:val="000123E0"/>
    <w:rsid w:val="00070DD4"/>
    <w:rsid w:val="000826A8"/>
    <w:rsid w:val="00097BCE"/>
    <w:rsid w:val="000D1CB0"/>
    <w:rsid w:val="000F5B01"/>
    <w:rsid w:val="00106223"/>
    <w:rsid w:val="00113AA8"/>
    <w:rsid w:val="00120F4A"/>
    <w:rsid w:val="00152724"/>
    <w:rsid w:val="00152C32"/>
    <w:rsid w:val="00154AE6"/>
    <w:rsid w:val="00172FA5"/>
    <w:rsid w:val="00177019"/>
    <w:rsid w:val="001C69FD"/>
    <w:rsid w:val="00242C3B"/>
    <w:rsid w:val="0024466E"/>
    <w:rsid w:val="0024615C"/>
    <w:rsid w:val="00253A8E"/>
    <w:rsid w:val="00262244"/>
    <w:rsid w:val="002931E3"/>
    <w:rsid w:val="00294296"/>
    <w:rsid w:val="002A14D2"/>
    <w:rsid w:val="002B0642"/>
    <w:rsid w:val="002B11D7"/>
    <w:rsid w:val="002B4FD3"/>
    <w:rsid w:val="002D0CCB"/>
    <w:rsid w:val="002D4303"/>
    <w:rsid w:val="002F5CBB"/>
    <w:rsid w:val="003111F9"/>
    <w:rsid w:val="00353F9B"/>
    <w:rsid w:val="00357D75"/>
    <w:rsid w:val="003B1E6C"/>
    <w:rsid w:val="003B4434"/>
    <w:rsid w:val="003B73F1"/>
    <w:rsid w:val="003C21B8"/>
    <w:rsid w:val="003E5A82"/>
    <w:rsid w:val="0041676B"/>
    <w:rsid w:val="00441596"/>
    <w:rsid w:val="004A5C5F"/>
    <w:rsid w:val="004B018C"/>
    <w:rsid w:val="004C1D4F"/>
    <w:rsid w:val="0052190A"/>
    <w:rsid w:val="00522000"/>
    <w:rsid w:val="00552CBC"/>
    <w:rsid w:val="0056071A"/>
    <w:rsid w:val="0058411F"/>
    <w:rsid w:val="005E283B"/>
    <w:rsid w:val="005F7317"/>
    <w:rsid w:val="00633F6B"/>
    <w:rsid w:val="00642BE2"/>
    <w:rsid w:val="006470C3"/>
    <w:rsid w:val="00657B1B"/>
    <w:rsid w:val="00684FFF"/>
    <w:rsid w:val="00686641"/>
    <w:rsid w:val="006A5D33"/>
    <w:rsid w:val="006B0A85"/>
    <w:rsid w:val="006B6C81"/>
    <w:rsid w:val="006E2F87"/>
    <w:rsid w:val="0072351B"/>
    <w:rsid w:val="00730A90"/>
    <w:rsid w:val="00733C5D"/>
    <w:rsid w:val="00745633"/>
    <w:rsid w:val="00754D50"/>
    <w:rsid w:val="00757F4E"/>
    <w:rsid w:val="00774214"/>
    <w:rsid w:val="00793CE5"/>
    <w:rsid w:val="007C039D"/>
    <w:rsid w:val="007D4116"/>
    <w:rsid w:val="007D6A41"/>
    <w:rsid w:val="007E45A4"/>
    <w:rsid w:val="007F74E7"/>
    <w:rsid w:val="00801E5D"/>
    <w:rsid w:val="00810776"/>
    <w:rsid w:val="0082006B"/>
    <w:rsid w:val="00866BBA"/>
    <w:rsid w:val="0088193D"/>
    <w:rsid w:val="008962CD"/>
    <w:rsid w:val="008A2A29"/>
    <w:rsid w:val="008B45AD"/>
    <w:rsid w:val="008C74D9"/>
    <w:rsid w:val="008C7F0D"/>
    <w:rsid w:val="008E3892"/>
    <w:rsid w:val="00901F1E"/>
    <w:rsid w:val="00981F2C"/>
    <w:rsid w:val="00993020"/>
    <w:rsid w:val="009A5A43"/>
    <w:rsid w:val="009C4AFB"/>
    <w:rsid w:val="009C67A2"/>
    <w:rsid w:val="009D259B"/>
    <w:rsid w:val="009E2083"/>
    <w:rsid w:val="009F3826"/>
    <w:rsid w:val="00A05F9D"/>
    <w:rsid w:val="00A075AF"/>
    <w:rsid w:val="00A13A5A"/>
    <w:rsid w:val="00A21FC0"/>
    <w:rsid w:val="00A27BD7"/>
    <w:rsid w:val="00A431F0"/>
    <w:rsid w:val="00A61E34"/>
    <w:rsid w:val="00A635F2"/>
    <w:rsid w:val="00AA46F2"/>
    <w:rsid w:val="00AE0805"/>
    <w:rsid w:val="00AE090B"/>
    <w:rsid w:val="00AF7438"/>
    <w:rsid w:val="00B06CCA"/>
    <w:rsid w:val="00B22287"/>
    <w:rsid w:val="00B2370E"/>
    <w:rsid w:val="00B4322E"/>
    <w:rsid w:val="00B466F8"/>
    <w:rsid w:val="00B66F59"/>
    <w:rsid w:val="00B716EB"/>
    <w:rsid w:val="00BA0BD5"/>
    <w:rsid w:val="00BA297D"/>
    <w:rsid w:val="00BD65F9"/>
    <w:rsid w:val="00C10CC3"/>
    <w:rsid w:val="00C1627F"/>
    <w:rsid w:val="00C30F56"/>
    <w:rsid w:val="00C544EB"/>
    <w:rsid w:val="00C552D8"/>
    <w:rsid w:val="00C57700"/>
    <w:rsid w:val="00C748FB"/>
    <w:rsid w:val="00CB192F"/>
    <w:rsid w:val="00CD3830"/>
    <w:rsid w:val="00CE0588"/>
    <w:rsid w:val="00CF2446"/>
    <w:rsid w:val="00D02C31"/>
    <w:rsid w:val="00D3160A"/>
    <w:rsid w:val="00D53CCB"/>
    <w:rsid w:val="00D63FEA"/>
    <w:rsid w:val="00D74EAA"/>
    <w:rsid w:val="00D80AD5"/>
    <w:rsid w:val="00DB69F9"/>
    <w:rsid w:val="00DC7176"/>
    <w:rsid w:val="00DD594A"/>
    <w:rsid w:val="00DD6B7D"/>
    <w:rsid w:val="00DE2973"/>
    <w:rsid w:val="00DE7FC7"/>
    <w:rsid w:val="00DF0B69"/>
    <w:rsid w:val="00DF69E9"/>
    <w:rsid w:val="00E140C6"/>
    <w:rsid w:val="00E253AB"/>
    <w:rsid w:val="00E70318"/>
    <w:rsid w:val="00EE4E09"/>
    <w:rsid w:val="00EE6F6C"/>
    <w:rsid w:val="00F23AEE"/>
    <w:rsid w:val="00F262E8"/>
    <w:rsid w:val="00F26DED"/>
    <w:rsid w:val="00F31250"/>
    <w:rsid w:val="00F5257B"/>
    <w:rsid w:val="00F84E21"/>
    <w:rsid w:val="00F97D4B"/>
    <w:rsid w:val="00F97DEF"/>
    <w:rsid w:val="00FA3C97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019526C"/>
  <w15:docId w15:val="{7F3D6EF9-7564-43F4-A5E4-5DF655FA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CBC"/>
    <w:rPr>
      <w:sz w:val="24"/>
      <w:szCs w:val="20"/>
      <w:lang w:eastAsia="uk-UA"/>
    </w:rPr>
  </w:style>
  <w:style w:type="paragraph" w:styleId="1">
    <w:name w:val="heading 1"/>
    <w:basedOn w:val="a"/>
    <w:next w:val="a"/>
    <w:link w:val="10"/>
    <w:uiPriority w:val="99"/>
    <w:qFormat/>
    <w:rsid w:val="00C162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162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C1627F"/>
    <w:pPr>
      <w:keepNext/>
      <w:jc w:val="center"/>
      <w:outlineLvl w:val="4"/>
    </w:pPr>
    <w:rPr>
      <w:spacing w:val="112"/>
      <w:sz w:val="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hAnsi="Cambria" w:cs="Times New Roman"/>
      <w:b/>
      <w:bCs/>
      <w:kern w:val="32"/>
      <w:sz w:val="32"/>
      <w:szCs w:val="32"/>
      <w:lang w:eastAsia="uk-UA"/>
    </w:rPr>
  </w:style>
  <w:style w:type="character" w:customStyle="1" w:styleId="20">
    <w:name w:val="Заголовок 2 Знак"/>
    <w:basedOn w:val="a0"/>
    <w:link w:val="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eastAsia="uk-UA"/>
    </w:rPr>
  </w:style>
  <w:style w:type="character" w:customStyle="1" w:styleId="50">
    <w:name w:val="Заголовок 5 Знак"/>
    <w:basedOn w:val="a0"/>
    <w:link w:val="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eastAsia="uk-UA"/>
    </w:rPr>
  </w:style>
  <w:style w:type="paragraph" w:styleId="a3">
    <w:name w:val="header"/>
    <w:basedOn w:val="a"/>
    <w:link w:val="a4"/>
    <w:uiPriority w:val="99"/>
    <w:rsid w:val="00C1627F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0"/>
      <w:szCs w:val="20"/>
      <w:lang w:eastAsia="uk-UA"/>
    </w:rPr>
  </w:style>
  <w:style w:type="paragraph" w:styleId="a5">
    <w:name w:val="footer"/>
    <w:basedOn w:val="a"/>
    <w:link w:val="a6"/>
    <w:uiPriority w:val="99"/>
    <w:rsid w:val="00C1627F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0"/>
      <w:szCs w:val="20"/>
      <w:lang w:eastAsia="uk-UA"/>
    </w:rPr>
  </w:style>
  <w:style w:type="paragraph" w:styleId="a7">
    <w:name w:val="Plain Text"/>
    <w:basedOn w:val="a"/>
    <w:link w:val="a8"/>
    <w:uiPriority w:val="99"/>
    <w:rsid w:val="00C1627F"/>
    <w:rPr>
      <w:rFonts w:ascii="Courier New" w:hAnsi="Courier New" w:cs="Courier New"/>
      <w:sz w:val="20"/>
    </w:rPr>
  </w:style>
  <w:style w:type="character" w:customStyle="1" w:styleId="a8">
    <w:name w:val="Текст Знак"/>
    <w:basedOn w:val="a0"/>
    <w:link w:val="a7"/>
    <w:uiPriority w:val="99"/>
    <w:semiHidden/>
    <w:locked/>
    <w:rPr>
      <w:rFonts w:ascii="Courier New" w:hAnsi="Courier New" w:cs="Courier New"/>
      <w:sz w:val="20"/>
      <w:szCs w:val="20"/>
      <w:lang w:eastAsia="uk-UA"/>
    </w:rPr>
  </w:style>
  <w:style w:type="character" w:styleId="a9">
    <w:name w:val="page number"/>
    <w:basedOn w:val="a0"/>
    <w:uiPriority w:val="99"/>
    <w:rsid w:val="0024615C"/>
    <w:rPr>
      <w:rFonts w:cs="Times New Roman"/>
    </w:rPr>
  </w:style>
  <w:style w:type="paragraph" w:styleId="aa">
    <w:name w:val="Balloon Text"/>
    <w:basedOn w:val="a"/>
    <w:link w:val="ab"/>
    <w:uiPriority w:val="99"/>
    <w:rsid w:val="0058411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locked/>
    <w:rsid w:val="0058411F"/>
    <w:rPr>
      <w:rFonts w:ascii="Tahoma" w:hAnsi="Tahoma" w:cs="Tahoma"/>
      <w:sz w:val="16"/>
      <w:szCs w:val="16"/>
      <w:lang w:eastAsia="uk-UA"/>
    </w:rPr>
  </w:style>
  <w:style w:type="paragraph" w:styleId="ac">
    <w:name w:val="List Paragraph"/>
    <w:basedOn w:val="a"/>
    <w:uiPriority w:val="99"/>
    <w:qFormat/>
    <w:rsid w:val="00253A8E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D80AD5"/>
    <w:rPr>
      <w:rFonts w:cs="Times New Roman"/>
      <w:color w:val="808080"/>
    </w:rPr>
  </w:style>
  <w:style w:type="character" w:customStyle="1" w:styleId="apple-converted-space">
    <w:name w:val="apple-converted-space"/>
    <w:basedOn w:val="a0"/>
    <w:rsid w:val="00560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3;&#1072;&#1074;&#1095;&#1072;&#1085;&#1085;&#1103;%203%20&#1082;&#1091;&#1088;&#1089;\&#1055;&#1088;&#1072;&#1082;&#1090;&#1080;&#1095;&#1085;&#1072;%20&#1088;&#1086;&#1073;&#1086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Практична робота.dotx</Template>
  <TotalTime>67</TotalTime>
  <Pages>4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Практична робота  №14</vt:lpstr>
    </vt:vector>
  </TitlesOfParts>
  <Company>Home</Company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Практична робота  №14</dc:title>
  <dc:creator>Oleg Novatskiy</dc:creator>
  <cp:lastModifiedBy>Smoker Nicoras</cp:lastModifiedBy>
  <cp:revision>9</cp:revision>
  <cp:lastPrinted>2015-04-17T06:42:00Z</cp:lastPrinted>
  <dcterms:created xsi:type="dcterms:W3CDTF">2017-02-27T00:06:00Z</dcterms:created>
  <dcterms:modified xsi:type="dcterms:W3CDTF">2017-02-27T17:34:00Z</dcterms:modified>
</cp:coreProperties>
</file>