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06B" w:rsidRDefault="00F1377A" w:rsidP="00552CB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№3</w:t>
      </w:r>
    </w:p>
    <w:p w:rsidR="00B06CCA" w:rsidRPr="00F97DEF" w:rsidRDefault="00B06CCA" w:rsidP="00552CBC">
      <w:pPr>
        <w:jc w:val="center"/>
        <w:rPr>
          <w:b/>
          <w:sz w:val="32"/>
          <w:szCs w:val="32"/>
          <w:lang w:val="uk-UA"/>
        </w:rPr>
      </w:pPr>
    </w:p>
    <w:p w:rsidR="002A14D2" w:rsidRDefault="0082006B" w:rsidP="00642BE2">
      <w:pPr>
        <w:spacing w:line="276" w:lineRule="auto"/>
        <w:ind w:firstLine="708"/>
        <w:jc w:val="both"/>
        <w:rPr>
          <w:sz w:val="28"/>
        </w:rPr>
      </w:pPr>
      <w:r w:rsidRPr="00A075AF">
        <w:rPr>
          <w:b/>
          <w:sz w:val="32"/>
          <w:szCs w:val="32"/>
          <w:lang w:val="uk-UA"/>
        </w:rPr>
        <w:t>Тема:</w:t>
      </w:r>
      <w:r w:rsidRPr="00A075AF">
        <w:rPr>
          <w:sz w:val="32"/>
          <w:szCs w:val="32"/>
          <w:lang w:val="uk-UA"/>
        </w:rPr>
        <w:t xml:space="preserve"> </w:t>
      </w:r>
      <w:r w:rsidR="002A14D2" w:rsidRPr="00AD3E67">
        <w:rPr>
          <w:sz w:val="28"/>
        </w:rPr>
        <w:t xml:space="preserve">Вивчення </w:t>
      </w:r>
      <w:r w:rsidR="00F1377A">
        <w:rPr>
          <w:sz w:val="28"/>
        </w:rPr>
        <w:t>пове</w:t>
      </w:r>
      <w:r w:rsidR="00F1377A">
        <w:rPr>
          <w:sz w:val="28"/>
          <w:lang w:val="uk-UA"/>
        </w:rPr>
        <w:t>дінкових</w:t>
      </w:r>
      <w:r w:rsidR="002A14D2" w:rsidRPr="00AD3E67">
        <w:rPr>
          <w:sz w:val="28"/>
        </w:rPr>
        <w:t xml:space="preserve"> шаблонів проектування.</w:t>
      </w:r>
    </w:p>
    <w:p w:rsidR="002A14D2" w:rsidRDefault="002A14D2" w:rsidP="00642BE2">
      <w:pPr>
        <w:spacing w:line="276" w:lineRule="auto"/>
        <w:ind w:firstLine="708"/>
        <w:jc w:val="both"/>
        <w:rPr>
          <w:sz w:val="28"/>
        </w:rPr>
      </w:pPr>
    </w:p>
    <w:p w:rsidR="0082006B" w:rsidRPr="002A14D2" w:rsidRDefault="0082006B" w:rsidP="00642BE2">
      <w:pPr>
        <w:spacing w:line="276" w:lineRule="auto"/>
        <w:ind w:firstLine="708"/>
        <w:jc w:val="both"/>
        <w:rPr>
          <w:sz w:val="28"/>
          <w:szCs w:val="28"/>
        </w:rPr>
      </w:pPr>
      <w:r w:rsidRPr="00A075AF">
        <w:rPr>
          <w:b/>
          <w:sz w:val="32"/>
          <w:szCs w:val="32"/>
          <w:lang w:val="uk-UA"/>
        </w:rPr>
        <w:t>Мета:</w:t>
      </w:r>
      <w:r w:rsidRPr="00A075AF">
        <w:rPr>
          <w:sz w:val="32"/>
          <w:szCs w:val="32"/>
          <w:lang w:val="uk-UA"/>
        </w:rPr>
        <w:t xml:space="preserve"> </w:t>
      </w:r>
      <w:r w:rsidR="002A14D2">
        <w:rPr>
          <w:sz w:val="28"/>
          <w:szCs w:val="28"/>
        </w:rPr>
        <w:t xml:space="preserve">Набути практичних навичок в використанні </w:t>
      </w:r>
      <w:r w:rsidR="00F1377A">
        <w:rPr>
          <w:sz w:val="28"/>
          <w:szCs w:val="28"/>
          <w:lang w:val="uk-UA"/>
        </w:rPr>
        <w:t>поведінкових</w:t>
      </w:r>
      <w:r w:rsidR="00837F62">
        <w:rPr>
          <w:sz w:val="28"/>
          <w:szCs w:val="28"/>
          <w:lang w:val="uk-UA"/>
        </w:rPr>
        <w:t xml:space="preserve"> </w:t>
      </w:r>
      <w:r w:rsidR="002A14D2">
        <w:rPr>
          <w:sz w:val="28"/>
          <w:szCs w:val="28"/>
        </w:rPr>
        <w:t>шаблонів використання.</w:t>
      </w:r>
    </w:p>
    <w:p w:rsidR="00BA297D" w:rsidRDefault="00BA297D" w:rsidP="00BA297D">
      <w:pPr>
        <w:spacing w:line="360" w:lineRule="auto"/>
        <w:jc w:val="center"/>
        <w:rPr>
          <w:b/>
          <w:i/>
          <w:sz w:val="28"/>
          <w:lang w:val="uk-UA"/>
        </w:rPr>
      </w:pPr>
    </w:p>
    <w:p w:rsidR="00BA297D" w:rsidRPr="00155004" w:rsidRDefault="00BA297D" w:rsidP="00BA297D">
      <w:pPr>
        <w:spacing w:line="360" w:lineRule="auto"/>
        <w:jc w:val="center"/>
        <w:rPr>
          <w:b/>
          <w:i/>
          <w:sz w:val="28"/>
          <w:lang w:val="uk-UA"/>
        </w:rPr>
      </w:pPr>
      <w:r w:rsidRPr="00155004">
        <w:rPr>
          <w:b/>
          <w:i/>
          <w:sz w:val="28"/>
          <w:lang w:val="uk-UA"/>
        </w:rPr>
        <w:t>Завдання:</w:t>
      </w:r>
    </w:p>
    <w:p w:rsidR="00BA297D" w:rsidRDefault="00BA297D" w:rsidP="00BA297D">
      <w:pPr>
        <w:spacing w:line="360" w:lineRule="auto"/>
        <w:jc w:val="both"/>
        <w:rPr>
          <w:lang w:val="uk-UA"/>
        </w:rPr>
      </w:pPr>
      <w:r w:rsidRPr="00155004">
        <w:rPr>
          <w:lang w:val="uk-UA"/>
        </w:rPr>
        <w:t xml:space="preserve">Вивчити та реалізувати шаблони проектування згідно варіанту. Оформити звіт, у якому описати предметну область та проблему, яку вирішуватимете за допомогою шаблона проектування,  здійснити опис шаблона проектування,   діаграма класів шаблону, реалізація та приклад використання  програми(результати роботи).  </w:t>
      </w:r>
    </w:p>
    <w:p w:rsidR="0082006B" w:rsidRDefault="00BA297D" w:rsidP="00BA297D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i/>
          <w:sz w:val="28"/>
          <w:lang w:val="uk-UA"/>
        </w:rPr>
      </w:pPr>
      <w:r w:rsidRPr="00155004">
        <w:rPr>
          <w:b/>
          <w:i/>
          <w:sz w:val="28"/>
          <w:lang w:val="uk-UA"/>
        </w:rPr>
        <w:t>Варіант</w:t>
      </w:r>
      <w:r>
        <w:rPr>
          <w:b/>
          <w:i/>
          <w:sz w:val="28"/>
          <w:lang w:val="uk-UA"/>
        </w:rPr>
        <w:t xml:space="preserve"> 6</w:t>
      </w:r>
    </w:p>
    <w:p w:rsidR="00BA297D" w:rsidRDefault="00F1377A" w:rsidP="00BA297D">
      <w:pPr>
        <w:pStyle w:val="ac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Ланцюг відповідальностей</w:t>
      </w:r>
      <w:r w:rsidR="00BA297D">
        <w:rPr>
          <w:sz w:val="28"/>
          <w:szCs w:val="28"/>
          <w:lang w:val="uk-UA"/>
        </w:rPr>
        <w:t>.</w:t>
      </w:r>
    </w:p>
    <w:p w:rsidR="00837F62" w:rsidRDefault="00F1377A" w:rsidP="00BA297D">
      <w:pPr>
        <w:pStyle w:val="ac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Шаблонний метод</w:t>
      </w:r>
      <w:r w:rsidR="00BA297D">
        <w:rPr>
          <w:sz w:val="28"/>
          <w:szCs w:val="28"/>
          <w:lang w:val="uk-UA"/>
        </w:rPr>
        <w:t>.</w:t>
      </w:r>
    </w:p>
    <w:p w:rsidR="00BA297D" w:rsidRDefault="00F1377A" w:rsidP="00BA297D">
      <w:pPr>
        <w:pStyle w:val="ac"/>
        <w:numPr>
          <w:ilvl w:val="0"/>
          <w:numId w:val="14"/>
        </w:numPr>
        <w:autoSpaceDE w:val="0"/>
        <w:autoSpaceDN w:val="0"/>
        <w:adjustRightInd w:val="0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Медіатор</w:t>
      </w:r>
      <w:r w:rsidR="00837F62">
        <w:rPr>
          <w:sz w:val="28"/>
          <w:szCs w:val="28"/>
          <w:lang w:val="uk-UA"/>
        </w:rPr>
        <w:t>.</w:t>
      </w:r>
      <w:r w:rsidR="00BA297D">
        <w:rPr>
          <w:sz w:val="28"/>
          <w:szCs w:val="28"/>
          <w:lang w:val="uk-UA"/>
        </w:rPr>
        <w:t xml:space="preserve"> </w:t>
      </w: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sz w:val="28"/>
          <w:szCs w:val="28"/>
          <w:lang w:val="uk-UA"/>
        </w:rPr>
      </w:pP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sz w:val="28"/>
          <w:szCs w:val="28"/>
          <w:lang w:val="uk-UA"/>
        </w:rPr>
      </w:pP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jc w:val="center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Хід роботи</w:t>
      </w: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b/>
          <w:i/>
          <w:sz w:val="28"/>
          <w:lang w:val="uk-UA"/>
        </w:rPr>
      </w:pPr>
    </w:p>
    <w:p w:rsidR="00837F62" w:rsidRPr="00837F62" w:rsidRDefault="00F1377A" w:rsidP="00837F62">
      <w:pPr>
        <w:autoSpaceDE w:val="0"/>
        <w:autoSpaceDN w:val="0"/>
        <w:adjustRightInd w:val="0"/>
        <w:spacing w:line="276" w:lineRule="auto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Ланцюг відповідальностей</w:t>
      </w:r>
      <w:r w:rsidR="00837F62">
        <w:rPr>
          <w:b/>
          <w:i/>
          <w:sz w:val="28"/>
          <w:lang w:val="uk-UA"/>
        </w:rPr>
        <w:t xml:space="preserve"> – </w:t>
      </w:r>
      <w:r>
        <w:rPr>
          <w:b/>
          <w:i/>
          <w:sz w:val="28"/>
          <w:lang w:val="uk-UA"/>
        </w:rPr>
        <w:t>шаблон проектування який  є ланцюгом обробників, по якому «проходиться» інформація. Якщо один обробник не може обробити повідомлення, він передає його іншому обробнику.</w:t>
      </w:r>
    </w:p>
    <w:p w:rsidR="00837F62" w:rsidRDefault="00837F62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b/>
          <w:i/>
          <w:sz w:val="28"/>
          <w:lang w:val="uk-UA"/>
        </w:rPr>
      </w:pPr>
    </w:p>
    <w:p w:rsidR="00BA297D" w:rsidRDefault="00BA297D" w:rsidP="00BA297D">
      <w:pPr>
        <w:pStyle w:val="ac"/>
        <w:autoSpaceDE w:val="0"/>
        <w:autoSpaceDN w:val="0"/>
        <w:adjustRightInd w:val="0"/>
        <w:spacing w:line="276" w:lineRule="auto"/>
        <w:ind w:left="1004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 Код:</w:t>
      </w:r>
    </w:p>
    <w:p w:rsidR="00BA297D" w:rsidRPr="00F1377A" w:rsidRDefault="00BA297D" w:rsidP="00BA297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ru-RU"/>
        </w:rPr>
      </w:pPr>
      <w:r>
        <w:rPr>
          <w:b/>
          <w:i/>
          <w:sz w:val="28"/>
          <w:lang w:val="uk-UA"/>
        </w:rPr>
        <w:t xml:space="preserve"> </w:t>
      </w:r>
    </w:p>
    <w:p w:rsidR="00837F62" w:rsidRPr="00F1377A" w:rsidRDefault="00BA297D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 w:rsidRPr="00F1377A">
        <w:rPr>
          <w:rFonts w:ascii="Consolas" w:hAnsi="Consolas" w:cs="Consolas"/>
          <w:color w:val="000000"/>
          <w:sz w:val="19"/>
          <w:szCs w:val="19"/>
          <w:lang w:val="uk-UA" w:eastAsia="ru-RU"/>
        </w:rPr>
        <w:t xml:space="preserve">   </w:t>
      </w:r>
    </w:p>
    <w:p w:rsidR="00837F62" w:rsidRPr="00F1377A" w:rsidRDefault="00837F62" w:rsidP="00837F6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  <w:sectPr w:rsidR="00837F62" w:rsidRPr="00F1377A" w:rsidSect="007E45A4">
          <w:headerReference w:type="default" r:id="rId7"/>
          <w:type w:val="continuous"/>
          <w:pgSz w:w="11906" w:h="16838"/>
          <w:pgMar w:top="539" w:right="850" w:bottom="1797" w:left="1417" w:header="708" w:footer="708" w:gutter="0"/>
          <w:cols w:space="708"/>
          <w:docGrid w:linePitch="360"/>
        </w:sect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>namespace BPatern_Chain_Of_Responses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class Program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static void Main(string[] args)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Banana_Havatel havatel1 = new Banana_Havatel();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Orange_Havatel havatel2 = new Orange_Havatel();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Coockie_Havatel havatel3 = new Coockie_Havatel();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 xml:space="preserve">            havatel1.next_havatel = havatel2;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havatel2.next_havatel = havatel3;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havatel1.toEat("</w:t>
      </w:r>
      <w:r>
        <w:rPr>
          <w:rFonts w:ascii="Courier New" w:hAnsi="Courier New" w:cs="Courier New"/>
          <w:sz w:val="22"/>
          <w:szCs w:val="22"/>
          <w:lang w:val="uk-UA" w:eastAsia="ru-RU"/>
        </w:rPr>
        <w:t>Шини від машини");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havatel1.toEat("Печенька");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Console.Read();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abstract public class Havatel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public string havka;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public Havatel next_havatel;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public abstract void toEat(string the_havka);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public class Banana_Havatel : Havatel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public override void toEat(string the_havka)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havka = the_havka;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if (havka == "Банан") { Console.WriteLine("Хаватель Бананів: Хаваю "+havka+"... ");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else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if (next_havatel != null)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    Console.WriteLine("Хаватель Бананів: Я "+havka+" не хаваю, так шо даю следующему. ");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    next_havatel.toEat(havka);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} else { Console.WriteLine("Хаватель Бананів: Хавателів більше нема, так шо ніхто більше не буде хавати. ");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public class Orange_Havatel : Havatel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public override void toEat(string the_havka)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havka = the_havka;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lastRenderedPageBreak/>
        <w:t xml:space="preserve">            if (havka == "Апельсин") { Console.WriteLine("Хаватель Апельсинів: Хаваю " + havka + "... ");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else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if (next_havatel != null)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    Console.WriteLine("Хаватель Апельсинів: Я " + havka + " не хаваю, так шо даю следующему. ");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    next_havatel.toEat(havka);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else { Console.WriteLine("Хаватель Апельсинів: Хавателів більше нема, так шо ніхто більше не буде хавати. ");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public class Coockie_Havatel : Havatel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public override void toEat(string the_havka)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havka = the_havka;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if (havka == "Печенька") { Console.WriteLine("Хаватель Печеньок: Хаваю " + havka + "... ");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else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if (next_havatel != null)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    Console.WriteLine("Хаватель Печеньок: Я " + havka + " не хаваю, так шо даю следующему. ");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    next_havatel.toEat(havka);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else { Console.WriteLine("Хаватель Печеньок: Хавателів більше нема, так шо ніхто більше не буде хавати. "); }}}}}</w:t>
      </w:r>
    </w:p>
    <w:p w:rsidR="00F1377A" w:rsidRP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ru-RU"/>
        </w:rPr>
      </w:pPr>
    </w:p>
    <w:p w:rsidR="00837F62" w:rsidRPr="00F1377A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uk-UA"/>
        </w:rPr>
      </w:pPr>
    </w:p>
    <w:p w:rsidR="00837F62" w:rsidRPr="00F1377A" w:rsidRDefault="00837F62" w:rsidP="00BA297D">
      <w:pPr>
        <w:pStyle w:val="ac"/>
        <w:autoSpaceDE w:val="0"/>
        <w:autoSpaceDN w:val="0"/>
        <w:adjustRightInd w:val="0"/>
        <w:spacing w:line="276" w:lineRule="auto"/>
        <w:ind w:left="142"/>
        <w:rPr>
          <w:sz w:val="28"/>
          <w:szCs w:val="28"/>
          <w:lang w:val="uk-UA"/>
        </w:rPr>
      </w:pPr>
    </w:p>
    <w:p w:rsidR="00837F62" w:rsidRDefault="00837F62" w:rsidP="00837F62">
      <w:pPr>
        <w:pStyle w:val="ac"/>
        <w:autoSpaceDE w:val="0"/>
        <w:autoSpaceDN w:val="0"/>
        <w:adjustRightInd w:val="0"/>
        <w:spacing w:line="276" w:lineRule="auto"/>
        <w:ind w:left="1004"/>
        <w:rPr>
          <w:b/>
          <w:i/>
          <w:sz w:val="28"/>
          <w:lang w:val="uk-UA"/>
        </w:rPr>
      </w:pPr>
    </w:p>
    <w:p w:rsidR="00837F62" w:rsidRDefault="00837F62" w:rsidP="00837F62">
      <w:pPr>
        <w:autoSpaceDE w:val="0"/>
        <w:autoSpaceDN w:val="0"/>
        <w:adjustRightInd w:val="0"/>
        <w:spacing w:line="276" w:lineRule="auto"/>
        <w:rPr>
          <w:b/>
          <w:i/>
          <w:sz w:val="28"/>
          <w:lang w:val="uk-UA"/>
        </w:rPr>
        <w:sectPr w:rsidR="00837F62" w:rsidSect="00837F62">
          <w:type w:val="continuous"/>
          <w:pgSz w:w="11906" w:h="16838"/>
          <w:pgMar w:top="539" w:right="850" w:bottom="1797" w:left="1417" w:header="708" w:footer="708" w:gutter="0"/>
          <w:cols w:num="2" w:space="708"/>
          <w:docGrid w:linePitch="360"/>
        </w:sectPr>
      </w:pPr>
    </w:p>
    <w:p w:rsidR="00837F62" w:rsidRDefault="00F1377A" w:rsidP="00837F62">
      <w:pPr>
        <w:autoSpaceDE w:val="0"/>
        <w:autoSpaceDN w:val="0"/>
        <w:adjustRightInd w:val="0"/>
        <w:spacing w:line="276" w:lineRule="auto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>Шаблонний метод</w:t>
      </w:r>
      <w:r w:rsidR="00837F62">
        <w:rPr>
          <w:b/>
          <w:i/>
          <w:sz w:val="28"/>
          <w:lang w:val="uk-UA"/>
        </w:rPr>
        <w:t xml:space="preserve"> – шаблон проектування, який застосовується </w:t>
      </w:r>
      <w:r>
        <w:rPr>
          <w:b/>
          <w:i/>
          <w:sz w:val="28"/>
          <w:lang w:val="uk-UA"/>
        </w:rPr>
        <w:t>для того щоб вносити мінімальні правки в код программи не копіюючи його повністью. Використовується якщо є декілька дуже схожих алгоритмів.  Основу заносять у базовий клас,   відмінності реалізують через похідні класи.</w:t>
      </w:r>
    </w:p>
    <w:p w:rsidR="00BC1EB1" w:rsidRPr="00837F62" w:rsidRDefault="00BC1EB1" w:rsidP="00837F62">
      <w:pPr>
        <w:autoSpaceDE w:val="0"/>
        <w:autoSpaceDN w:val="0"/>
        <w:adjustRightInd w:val="0"/>
        <w:spacing w:line="276" w:lineRule="auto"/>
        <w:rPr>
          <w:b/>
          <w:i/>
          <w:sz w:val="28"/>
          <w:lang w:val="uk-UA"/>
        </w:rPr>
        <w:sectPr w:rsidR="00BC1EB1" w:rsidRPr="00837F62" w:rsidSect="00837F62">
          <w:type w:val="continuous"/>
          <w:pgSz w:w="11906" w:h="16838"/>
          <w:pgMar w:top="539" w:right="850" w:bottom="1797" w:left="1417" w:header="708" w:footer="708" w:gutter="0"/>
          <w:cols w:space="708"/>
          <w:docGrid w:linePitch="360"/>
        </w:sectPr>
      </w:pPr>
      <w:r>
        <w:rPr>
          <w:b/>
          <w:i/>
          <w:sz w:val="28"/>
          <w:lang w:val="uk-UA"/>
        </w:rPr>
        <w:t>Код: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>using System.Collections;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using System.Collections.Generic;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using UnityEngine;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abstract public class Patern : MonoBehaviour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public GameObject item;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public bool isBuilding;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public Vector3 current_Coord;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public void InstUp()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current_Coord.y++;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Destroy(Instantiate(item, current_Coord, item.transform.rotation), 10);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public void InstLeft()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current_Coord.x--;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Destroy(Instantiate(item, current_Coord, item.transform.rotation),10);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public void InstRight()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current_Coord.x++;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Destroy(Instantiate(item, current_Coord, item.transform.rotation), 10);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public abstract IEnumerator differ();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public IEnumerator Building()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isBuilding = true;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InstUp();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yield return new WaitForSeconds(0.6f);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StartCoroutine(differ());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yield return new WaitForSeconds(0.6f);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} 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// Use this for initialization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ab/>
        <w:t>void Start () {</w:t>
      </w:r>
      <w:r>
        <w:rPr>
          <w:rFonts w:ascii="Courier New" w:hAnsi="Courier New" w:cs="Courier New"/>
          <w:sz w:val="22"/>
          <w:szCs w:val="22"/>
          <w:lang w:val="en-US" w:eastAsia="ru-RU"/>
        </w:rPr>
        <w:tab/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ab/>
        <w:t>}</w:t>
      </w:r>
      <w:r>
        <w:rPr>
          <w:rFonts w:ascii="Courier New" w:hAnsi="Courier New" w:cs="Courier New"/>
          <w:sz w:val="22"/>
          <w:szCs w:val="22"/>
          <w:lang w:val="en-US" w:eastAsia="ru-RU"/>
        </w:rPr>
        <w:tab/>
        <w:t>// Update is called once per frame</w:t>
      </w:r>
    </w:p>
    <w:p w:rsidR="00F1377A" w:rsidRP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ab/>
        <w:t>void</w:t>
      </w:r>
      <w:r w:rsidRPr="00F1377A">
        <w:rPr>
          <w:rFonts w:ascii="Courier New" w:hAnsi="Courier New" w:cs="Courier New"/>
          <w:sz w:val="22"/>
          <w:szCs w:val="22"/>
          <w:lang w:eastAsia="ru-RU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 w:eastAsia="ru-RU"/>
        </w:rPr>
        <w:t>Update</w:t>
      </w:r>
      <w:r w:rsidRPr="00F1377A">
        <w:rPr>
          <w:rFonts w:ascii="Courier New" w:hAnsi="Courier New" w:cs="Courier New"/>
          <w:sz w:val="22"/>
          <w:szCs w:val="22"/>
          <w:lang w:eastAsia="ru-RU"/>
        </w:rPr>
        <w:t xml:space="preserve"> ()}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D1449A" wp14:editId="4E45CB7C">
            <wp:extent cx="5738217" cy="35718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124" cy="35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77A" w:rsidRPr="00F1377A" w:rsidRDefault="00F1377A" w:rsidP="00F1377A">
      <w:pPr>
        <w:autoSpaceDE w:val="0"/>
        <w:autoSpaceDN w:val="0"/>
        <w:adjustRightInd w:val="0"/>
        <w:jc w:val="center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>Рисунок 1. Використання одного з похідних алгоритмів.</w:t>
      </w:r>
    </w:p>
    <w:p w:rsidR="00077DBB" w:rsidRPr="00F1377A" w:rsidRDefault="00077DBB" w:rsidP="00077DB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ru-RU"/>
        </w:rPr>
      </w:pPr>
    </w:p>
    <w:p w:rsidR="00F1377A" w:rsidRDefault="00F1377A" w:rsidP="00077DBB">
      <w:pPr>
        <w:autoSpaceDE w:val="0"/>
        <w:autoSpaceDN w:val="0"/>
        <w:adjustRightInd w:val="0"/>
        <w:spacing w:line="276" w:lineRule="auto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Медіатор </w:t>
      </w:r>
      <w:r w:rsidR="00BC1EB1">
        <w:rPr>
          <w:b/>
          <w:i/>
          <w:sz w:val="28"/>
          <w:lang w:val="uk-UA"/>
        </w:rPr>
        <w:t>–</w:t>
      </w:r>
      <w:r>
        <w:rPr>
          <w:b/>
          <w:i/>
          <w:sz w:val="28"/>
          <w:lang w:val="uk-UA"/>
        </w:rPr>
        <w:t xml:space="preserve"> </w:t>
      </w:r>
      <w:r w:rsidR="00BC1EB1">
        <w:rPr>
          <w:b/>
          <w:i/>
          <w:sz w:val="28"/>
          <w:lang w:val="uk-UA"/>
        </w:rPr>
        <w:t>шаблон проектування який забезпечує зв’язок між багатьма класами, при чому позбавляє класів необхідності явно посилатись один на іншого. Код: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using System;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using System.Collections.Generic;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using System.Linq;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using System.Text;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using System.Threading.Tasks;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namespace Mediator_BPatern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>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class Program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static void Main(string[] args)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GameManager MainGameManager = new GameManager();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Player Vasya = new Player("Vasya", MainGameManager);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Player Lykan = new Player("Lykan", MainGameManager);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Player Gorch = new Player("Gorch", MainGameManager);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MainGameManager.players.Add(Vasya);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MainGameManager.players.Add(Lykan);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MainGameManager.players.Add(Gorch);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MainGameManager.CheckMiniMap();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Vasya.Move();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MainGameManager.CheckMiniMap();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Console.ReadKey();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lastRenderedPageBreak/>
        <w:t xml:space="preserve">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public class GameManager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public List&lt;Player&gt; players = new List&lt;Player&gt;();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public void CheckMiniMap()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    foreach (var pl in players) { pl.CheckMiniMap();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public class Player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GameManager gm;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int x, y, z;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string name;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public  Player(string Name, GameManager GM) { name = Name; gm = GM;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public void Move()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    x++;y++;z++;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public void CheckMiniMap()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    foreach (var pl in gm.players)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    {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en-US" w:eastAsia="ru-RU"/>
        </w:rPr>
        <w:t xml:space="preserve">                    Console.WriteLine("</w:t>
      </w:r>
      <w:r>
        <w:rPr>
          <w:rFonts w:ascii="Courier New" w:hAnsi="Courier New" w:cs="Courier New"/>
          <w:sz w:val="22"/>
          <w:szCs w:val="22"/>
          <w:lang w:val="uk-UA" w:eastAsia="ru-RU"/>
        </w:rPr>
        <w:t>Гравець "+name+" побачив що у гравця "+pl.name+ " такі координати.");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    Console.WriteLine("X: " +pl.x);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    Console.WriteLine("X: " + pl.y);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    Console.WriteLine("X: " + pl.z);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 xml:space="preserve">    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uk-UA" w:eastAsia="ru-RU"/>
        </w:rPr>
      </w:pPr>
      <w:r>
        <w:rPr>
          <w:rFonts w:ascii="Courier New" w:hAnsi="Courier New" w:cs="Courier New"/>
          <w:sz w:val="22"/>
          <w:szCs w:val="22"/>
          <w:lang w:val="uk-UA" w:eastAsia="ru-RU"/>
        </w:rPr>
        <w:t>}</w:t>
      </w:r>
    </w:p>
    <w:p w:rsidR="00F1377A" w:rsidRDefault="00F1377A" w:rsidP="00F1377A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val="en-US" w:eastAsia="ru-RU"/>
        </w:rPr>
      </w:pPr>
    </w:p>
    <w:p w:rsidR="00F1377A" w:rsidRDefault="00F1377A" w:rsidP="00077DBB">
      <w:pPr>
        <w:autoSpaceDE w:val="0"/>
        <w:autoSpaceDN w:val="0"/>
        <w:adjustRightInd w:val="0"/>
        <w:spacing w:line="276" w:lineRule="auto"/>
        <w:rPr>
          <w:sz w:val="28"/>
          <w:lang w:val="uk-UA"/>
        </w:rPr>
      </w:pPr>
    </w:p>
    <w:p w:rsidR="00077DBB" w:rsidRPr="00CA1433" w:rsidRDefault="00077DBB" w:rsidP="00077DBB">
      <w:pPr>
        <w:autoSpaceDE w:val="0"/>
        <w:autoSpaceDN w:val="0"/>
        <w:adjustRightInd w:val="0"/>
        <w:spacing w:line="276" w:lineRule="auto"/>
        <w:rPr>
          <w:rFonts w:ascii="Courier New" w:hAnsi="Courier New" w:cs="Courier New"/>
          <w:sz w:val="22"/>
          <w:szCs w:val="22"/>
          <w:lang w:eastAsia="ru-RU"/>
        </w:rPr>
        <w:sectPr w:rsidR="00077DBB" w:rsidRPr="00CA1433" w:rsidSect="00837F62">
          <w:type w:val="continuous"/>
          <w:pgSz w:w="11906" w:h="16838"/>
          <w:pgMar w:top="539" w:right="850" w:bottom="1797" w:left="1417" w:header="708" w:footer="708" w:gutter="0"/>
          <w:cols w:space="708"/>
          <w:docGrid w:linePitch="360"/>
        </w:sectPr>
      </w:pPr>
      <w:r>
        <w:rPr>
          <w:sz w:val="28"/>
          <w:lang w:val="uk-UA"/>
        </w:rPr>
        <w:t xml:space="preserve">Висновки:  На цій лабораторній роботі, я </w:t>
      </w:r>
      <w:r w:rsidR="00CA1433">
        <w:rPr>
          <w:sz w:val="28"/>
          <w:lang w:val="uk-UA"/>
        </w:rPr>
        <w:t xml:space="preserve"> навчився використовувати такі </w:t>
      </w:r>
      <w:r w:rsidR="00BC1EB1">
        <w:rPr>
          <w:sz w:val="28"/>
          <w:lang w:val="uk-UA"/>
        </w:rPr>
        <w:t xml:space="preserve">поведінкові </w:t>
      </w:r>
      <w:r w:rsidR="00CA1433">
        <w:rPr>
          <w:sz w:val="28"/>
          <w:lang w:val="uk-UA"/>
        </w:rPr>
        <w:t xml:space="preserve"> шаблони проектування як :  </w:t>
      </w:r>
      <w:r w:rsidR="00BC1EB1">
        <w:rPr>
          <w:sz w:val="28"/>
          <w:lang w:val="uk-UA"/>
        </w:rPr>
        <w:t>Ланцюг відповідальностей</w:t>
      </w:r>
      <w:r w:rsidR="00CA1433">
        <w:rPr>
          <w:sz w:val="28"/>
          <w:lang w:val="uk-UA"/>
        </w:rPr>
        <w:t>, М</w:t>
      </w:r>
      <w:r w:rsidR="00BC1EB1">
        <w:rPr>
          <w:sz w:val="28"/>
          <w:lang w:val="uk-UA"/>
        </w:rPr>
        <w:t xml:space="preserve">едіатор </w:t>
      </w:r>
      <w:r w:rsidR="00CA1433">
        <w:rPr>
          <w:sz w:val="28"/>
          <w:lang w:val="uk-UA"/>
        </w:rPr>
        <w:t xml:space="preserve">та </w:t>
      </w:r>
      <w:r w:rsidR="00BC1EB1">
        <w:rPr>
          <w:sz w:val="28"/>
          <w:lang w:val="uk-UA"/>
        </w:rPr>
        <w:t>Посредник</w:t>
      </w:r>
      <w:bookmarkStart w:id="0" w:name="_GoBack"/>
      <w:bookmarkEnd w:id="0"/>
      <w:r w:rsidR="00CA1433">
        <w:rPr>
          <w:sz w:val="28"/>
          <w:lang w:val="uk-UA"/>
        </w:rPr>
        <w:t xml:space="preserve">.  А також я закріпив навички програмування на мові </w:t>
      </w:r>
      <w:r w:rsidR="00CA1433">
        <w:rPr>
          <w:sz w:val="28"/>
          <w:lang w:val="en-US"/>
        </w:rPr>
        <w:t>C</w:t>
      </w:r>
      <w:r w:rsidR="00CA1433" w:rsidRPr="00F1377A">
        <w:rPr>
          <w:sz w:val="28"/>
        </w:rPr>
        <w:t>#</w:t>
      </w:r>
      <w:r w:rsidR="00CA1433">
        <w:rPr>
          <w:sz w:val="28"/>
        </w:rPr>
        <w:t>.</w:t>
      </w:r>
    </w:p>
    <w:p w:rsidR="00837F62" w:rsidRPr="00F1377A" w:rsidRDefault="00837F62" w:rsidP="00837F62">
      <w:pPr>
        <w:autoSpaceDE w:val="0"/>
        <w:autoSpaceDN w:val="0"/>
        <w:adjustRightInd w:val="0"/>
        <w:spacing w:line="276" w:lineRule="auto"/>
        <w:rPr>
          <w:sz w:val="28"/>
          <w:szCs w:val="28"/>
        </w:rPr>
      </w:pPr>
    </w:p>
    <w:sectPr w:rsidR="00837F62" w:rsidRPr="00F1377A" w:rsidSect="00837F62">
      <w:type w:val="continuous"/>
      <w:pgSz w:w="12240" w:h="15840"/>
      <w:pgMar w:top="850" w:right="850" w:bottom="850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D8F" w:rsidRDefault="00227D8F">
      <w:r>
        <w:separator/>
      </w:r>
    </w:p>
  </w:endnote>
  <w:endnote w:type="continuationSeparator" w:id="0">
    <w:p w:rsidR="00227D8F" w:rsidRDefault="00227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D8F" w:rsidRDefault="00227D8F">
      <w:r>
        <w:separator/>
      </w:r>
    </w:p>
  </w:footnote>
  <w:footnote w:type="continuationSeparator" w:id="0">
    <w:p w:rsidR="00227D8F" w:rsidRDefault="00227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006B" w:rsidRDefault="00242C3B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-221615</wp:posOffset>
              </wp:positionV>
              <wp:extent cx="6595110" cy="9932035"/>
              <wp:effectExtent l="19050" t="19050" r="15240" b="12065"/>
              <wp:wrapNone/>
              <wp:docPr id="1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5110" cy="9932035"/>
                        <a:chOff x="1057" y="359"/>
                        <a:chExt cx="10386" cy="15641"/>
                      </a:xfrm>
                    </wpg:grpSpPr>
                    <wpg:grpSp>
                      <wpg:cNvPr id="2" name="Group 161"/>
                      <wpg:cNvGrpSpPr>
                        <a:grpSpLocks/>
                      </wpg:cNvGrpSpPr>
                      <wpg:grpSpPr bwMode="auto">
                        <a:xfrm>
                          <a:off x="1057" y="359"/>
                          <a:ext cx="10386" cy="15623"/>
                          <a:chOff x="1152" y="399"/>
                          <a:chExt cx="10386" cy="16043"/>
                        </a:xfrm>
                      </wpg:grpSpPr>
                      <wpg:grpSp>
                        <wpg:cNvPr id="3" name="Group 162"/>
                        <wpg:cNvGrpSpPr>
                          <a:grpSpLocks/>
                        </wpg:cNvGrpSpPr>
                        <wpg:grpSpPr bwMode="auto">
                          <a:xfrm>
                            <a:off x="1152" y="399"/>
                            <a:ext cx="10386" cy="16043"/>
                            <a:chOff x="1134" y="373"/>
                            <a:chExt cx="10386" cy="16187"/>
                          </a:xfrm>
                        </wpg:grpSpPr>
                        <wps:wsp>
                          <wps:cNvPr id="4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373"/>
                              <a:ext cx="10386" cy="161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164"/>
                          <wps:cNvCnPr/>
                          <wps:spPr bwMode="auto">
                            <a:xfrm>
                              <a:off x="1152" y="15696"/>
                              <a:ext cx="10368" cy="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165"/>
                          <wps:cNvCnPr/>
                          <wps:spPr bwMode="auto">
                            <a:xfrm>
                              <a:off x="158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166"/>
                          <wps:cNvCnPr/>
                          <wps:spPr bwMode="auto">
                            <a:xfrm>
                              <a:off x="230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167"/>
                          <wps:cNvCnPr/>
                          <wps:spPr bwMode="auto">
                            <a:xfrm>
                              <a:off x="3456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168"/>
                          <wps:cNvCnPr/>
                          <wps:spPr bwMode="auto">
                            <a:xfrm>
                              <a:off x="4320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69"/>
                          <wps:cNvCnPr/>
                          <wps:spPr bwMode="auto">
                            <a:xfrm>
                              <a:off x="4752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70"/>
                          <wps:cNvCnPr/>
                          <wps:spPr bwMode="auto">
                            <a:xfrm>
                              <a:off x="4896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71"/>
                          <wps:cNvCnPr/>
                          <wps:spPr bwMode="auto">
                            <a:xfrm flipH="1">
                              <a:off x="1152" y="15984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72"/>
                          <wps:cNvCnPr/>
                          <wps:spPr bwMode="auto">
                            <a:xfrm flipH="1">
                              <a:off x="1152" y="16272"/>
                              <a:ext cx="37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73"/>
                          <wps:cNvCnPr/>
                          <wps:spPr bwMode="auto">
                            <a:xfrm>
                              <a:off x="11088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74"/>
                          <wps:cNvCnPr/>
                          <wps:spPr bwMode="auto">
                            <a:xfrm>
                              <a:off x="11088" y="15696"/>
                              <a:ext cx="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75"/>
                          <wps:cNvCnPr/>
                          <wps:spPr bwMode="auto">
                            <a:xfrm>
                              <a:off x="10944" y="15696"/>
                              <a:ext cx="0" cy="86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76"/>
                          <wps:cNvCnPr/>
                          <wps:spPr bwMode="auto">
                            <a:xfrm>
                              <a:off x="10944" y="16063"/>
                              <a:ext cx="57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623" y="16188"/>
                            <a:ext cx="60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2466" y="16188"/>
                            <a:ext cx="864" cy="2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3506" y="16188"/>
                            <a:ext cx="748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8000" tIns="0" rIns="18000" bIns="10800" anchor="t" anchorCtr="0" upright="1">
                          <a:noAutofit/>
                        </wps:bodyPr>
                      </wps:wsp>
                      <wps:wsp>
                        <wps:cNvPr id="21" name="Text Box 180"/>
                        <wps:cNvSpPr txBox="1">
                          <a:spLocks noChangeArrowheads="1"/>
                        </wps:cNvSpPr>
                        <wps:spPr bwMode="auto">
                          <a:xfrm>
                            <a:off x="4441" y="16188"/>
                            <a:ext cx="43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0" rIns="18000" bIns="10800" anchor="t" anchorCtr="0" upright="1">
                          <a:noAutofit/>
                        </wps:bodyPr>
                      </wps:wsp>
                      <wps:wsp>
                        <wps:cNvPr id="22" name="Text Box 181"/>
                        <wps:cNvSpPr txBox="1">
                          <a:spLocks noChangeArrowheads="1"/>
                        </wps:cNvSpPr>
                        <wps:spPr bwMode="auto">
                          <a:xfrm>
                            <a:off x="11018" y="15696"/>
                            <a:ext cx="437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16184"/>
                            <a:ext cx="380" cy="19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2006B" w:rsidRDefault="0082006B" w:rsidP="00C1627F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Вим.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s:wsp>
                      <wps:cNvPr id="24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10867" y="15502"/>
                          <a:ext cx="576" cy="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2006B" w:rsidRPr="00262244" w:rsidRDefault="0082006B" w:rsidP="00262244">
                            <w:pPr>
                              <w:ind w:right="-124" w:hanging="142"/>
                              <w:jc w:val="center"/>
                              <w:rPr>
                                <w:sz w:val="56"/>
                              </w:rPr>
                            </w:pPr>
                            <w:r w:rsidRPr="00262244">
                              <w:rPr>
                                <w:sz w:val="28"/>
                              </w:rPr>
                              <w:fldChar w:fldCharType="begin"/>
                            </w:r>
                            <w:r w:rsidRPr="00262244">
                              <w:rPr>
                                <w:sz w:val="28"/>
                              </w:rPr>
                              <w:instrText>PAGE   \* MERGEFORMAT</w:instrText>
                            </w:r>
                            <w:r w:rsidRPr="00262244">
                              <w:rPr>
                                <w:sz w:val="28"/>
                              </w:rPr>
                              <w:fldChar w:fldCharType="separate"/>
                            </w:r>
                            <w:r w:rsidR="00BC1EB1">
                              <w:rPr>
                                <w:noProof/>
                                <w:sz w:val="28"/>
                              </w:rPr>
                              <w:t>6</w:t>
                            </w:r>
                            <w:r w:rsidRPr="00262244"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89" o:spid="_x0000_s1026" style="position:absolute;margin-left:-18pt;margin-top:-17.45pt;width:519.3pt;height:782.05pt;z-index:251660288" coordorigin="1057,359" coordsize="10386,15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">
              <v:group id="Group 161" o:spid="_x0000_s1027" style="position:absolute;left:1057;top:359;width:10386;height:15623" coordorigin="1152,399" coordsize="10386,16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162" o:spid="_x0000_s1028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163" o:spid="_x0000_s1029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" strokeweight="2.25pt"/>
                  <v:line id="Line 164" o:spid="_x0000_s1030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  <v:line id="Line 165" o:spid="_x0000_s1031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  <v:line id="Line 166" o:spid="_x0000_s1032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  <v:line id="Line 167" o:spid="_x0000_s1033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  <v:line id="Line 168" o:spid="_x0000_s1034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  <v:line id="Line 169" o:spid="_x0000_s1035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  <v:line id="Line 170" o:spid="_x0000_s1036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  <v:line id="Line 171" o:spid="_x0000_s1037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  <v:line id="Line 172" o:spid="_x0000_s1038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  <v:line id="Line 173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<v:line id="Line 174" o:spid="_x0000_s1040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175" o:spid="_x0000_s1041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  <v:line id="Line 176" o:spid="_x0000_s1042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7" o:spid="_x0000_s1043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" stroked="f">
                  <v:fill opacity="32896f"/>
                  <v:textbox inset="0,0,0,0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178" o:spid="_x0000_s1044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" stroked="f">
                  <v:fill opacity="32896f"/>
                  <v:textbox inset="0,0,0,0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9" o:spid="_x0000_s1045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" stroked="f">
                  <v:fill opacity="32896f"/>
                  <v:textbox inset=".5mm,0,.5mm,.3mm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180" o:spid="_x0000_s1046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" stroked="f">
                  <v:fill opacity="32896f"/>
                  <v:textbox inset=".5mm,0,.5mm,.3mm">
                    <w:txbxContent>
                      <w:p w:rsidR="0082006B" w:rsidRDefault="0082006B" w:rsidP="00C1627F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shape id="Text Box 181" o:spid="_x0000_s1047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" stroked="f">
                  <v:fill opacity="32896f"/>
                  <v:textbox inset="0,0,0,0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shape>
                <v:shape id="Text Box 182" o:spid="_x0000_s1048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" stroked="f">
                  <v:fill opacity="32896f"/>
                  <v:textbox inset="0,0,0,0">
                    <w:txbxContent>
                      <w:p w:rsidR="0082006B" w:rsidRDefault="0082006B" w:rsidP="00C1627F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Вим.</w:t>
                        </w:r>
                      </w:p>
                    </w:txbxContent>
                  </v:textbox>
                </v:shape>
              </v:group>
              <v:shape id="Text Box 186" o:spid="_x0000_s1049" type="#_x0000_t202" style="position:absolute;left:10867;top:15502;width:576;height: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:rsidR="0082006B" w:rsidRPr="00262244" w:rsidRDefault="0082006B" w:rsidP="00262244">
                      <w:pPr>
                        <w:ind w:right="-124" w:hanging="142"/>
                        <w:jc w:val="center"/>
                        <w:rPr>
                          <w:sz w:val="56"/>
                        </w:rPr>
                      </w:pPr>
                      <w:r w:rsidRPr="00262244">
                        <w:rPr>
                          <w:sz w:val="28"/>
                        </w:rPr>
                        <w:fldChar w:fldCharType="begin"/>
                      </w:r>
                      <w:r w:rsidRPr="00262244">
                        <w:rPr>
                          <w:sz w:val="28"/>
                        </w:rPr>
                        <w:instrText>PAGE   \* MERGEFORMAT</w:instrText>
                      </w:r>
                      <w:r w:rsidRPr="00262244">
                        <w:rPr>
                          <w:sz w:val="28"/>
                        </w:rPr>
                        <w:fldChar w:fldCharType="separate"/>
                      </w:r>
                      <w:r w:rsidR="00BC1EB1">
                        <w:rPr>
                          <w:noProof/>
                          <w:sz w:val="28"/>
                        </w:rPr>
                        <w:t>6</w:t>
                      </w:r>
                      <w:r w:rsidRPr="00262244"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65B2"/>
    <w:multiLevelType w:val="hybridMultilevel"/>
    <w:tmpl w:val="7652820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0C67964"/>
    <w:multiLevelType w:val="hybridMultilevel"/>
    <w:tmpl w:val="7D06E4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A7E53"/>
    <w:multiLevelType w:val="hybridMultilevel"/>
    <w:tmpl w:val="D0EED8F2"/>
    <w:lvl w:ilvl="0" w:tplc="80D85B08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1500A96"/>
    <w:multiLevelType w:val="hybridMultilevel"/>
    <w:tmpl w:val="B56C943A"/>
    <w:lvl w:ilvl="0" w:tplc="0419000F">
      <w:start w:val="1"/>
      <w:numFmt w:val="decimal"/>
      <w:lvlText w:val="%1."/>
      <w:lvlJc w:val="left"/>
      <w:pPr>
        <w:ind w:left="100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5" w15:restartNumberingAfterBreak="0">
    <w:nsid w:val="373D6893"/>
    <w:multiLevelType w:val="hybridMultilevel"/>
    <w:tmpl w:val="5CB89C1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3D1504F1"/>
    <w:multiLevelType w:val="hybridMultilevel"/>
    <w:tmpl w:val="98B2538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D7E49"/>
    <w:multiLevelType w:val="hybridMultilevel"/>
    <w:tmpl w:val="A406F6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58B565AE"/>
    <w:multiLevelType w:val="hybridMultilevel"/>
    <w:tmpl w:val="7AB63572"/>
    <w:lvl w:ilvl="0" w:tplc="E83A8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5A367FE4"/>
    <w:multiLevelType w:val="hybridMultilevel"/>
    <w:tmpl w:val="B242351A"/>
    <w:lvl w:ilvl="0" w:tplc="815C07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B71AA"/>
    <w:multiLevelType w:val="hybridMultilevel"/>
    <w:tmpl w:val="93E8A1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64EF60B1"/>
    <w:multiLevelType w:val="hybridMultilevel"/>
    <w:tmpl w:val="C394817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D4212"/>
    <w:multiLevelType w:val="hybridMultilevel"/>
    <w:tmpl w:val="615CA0B0"/>
    <w:lvl w:ilvl="0" w:tplc="C9EE3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E2D12F9"/>
    <w:multiLevelType w:val="hybridMultilevel"/>
    <w:tmpl w:val="288041E2"/>
    <w:lvl w:ilvl="0" w:tplc="F170E8BA">
      <w:start w:val="1"/>
      <w:numFmt w:val="bullet"/>
      <w:lvlText w:val="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8"/>
  </w:num>
  <w:num w:numId="4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0"/>
  </w:num>
  <w:num w:numId="7">
    <w:abstractNumId w:val="2"/>
  </w:num>
  <w:num w:numId="8">
    <w:abstractNumId w:val="0"/>
  </w:num>
  <w:num w:numId="9">
    <w:abstractNumId w:val="6"/>
  </w:num>
  <w:num w:numId="10">
    <w:abstractNumId w:val="11"/>
  </w:num>
  <w:num w:numId="11">
    <w:abstractNumId w:val="9"/>
  </w:num>
  <w:num w:numId="12">
    <w:abstractNumId w:val="5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CBC"/>
    <w:rsid w:val="00000B93"/>
    <w:rsid w:val="000123E0"/>
    <w:rsid w:val="00070DD4"/>
    <w:rsid w:val="00077DBB"/>
    <w:rsid w:val="000826A8"/>
    <w:rsid w:val="00097BCE"/>
    <w:rsid w:val="000D1CB0"/>
    <w:rsid w:val="000F5B01"/>
    <w:rsid w:val="00106223"/>
    <w:rsid w:val="00113AA8"/>
    <w:rsid w:val="00120F4A"/>
    <w:rsid w:val="00152724"/>
    <w:rsid w:val="00152C32"/>
    <w:rsid w:val="00154AE6"/>
    <w:rsid w:val="00172FA5"/>
    <w:rsid w:val="00177019"/>
    <w:rsid w:val="001C69FD"/>
    <w:rsid w:val="00227D8F"/>
    <w:rsid w:val="00242C3B"/>
    <w:rsid w:val="0024466E"/>
    <w:rsid w:val="0024615C"/>
    <w:rsid w:val="00253A8E"/>
    <w:rsid w:val="00262244"/>
    <w:rsid w:val="002931E3"/>
    <w:rsid w:val="00294296"/>
    <w:rsid w:val="002A14D2"/>
    <w:rsid w:val="002B0642"/>
    <w:rsid w:val="002B11D7"/>
    <w:rsid w:val="002B4FD3"/>
    <w:rsid w:val="002D0CCB"/>
    <w:rsid w:val="002D4303"/>
    <w:rsid w:val="002F5CBB"/>
    <w:rsid w:val="003111F9"/>
    <w:rsid w:val="00353F9B"/>
    <w:rsid w:val="00357D75"/>
    <w:rsid w:val="003B1E6C"/>
    <w:rsid w:val="003B4434"/>
    <w:rsid w:val="003B73F1"/>
    <w:rsid w:val="003C21B8"/>
    <w:rsid w:val="003E5A82"/>
    <w:rsid w:val="0041676B"/>
    <w:rsid w:val="00441596"/>
    <w:rsid w:val="004A5C5F"/>
    <w:rsid w:val="004B018C"/>
    <w:rsid w:val="004C1D4F"/>
    <w:rsid w:val="0052190A"/>
    <w:rsid w:val="00522000"/>
    <w:rsid w:val="00552CBC"/>
    <w:rsid w:val="0056071A"/>
    <w:rsid w:val="0058411F"/>
    <w:rsid w:val="005E283B"/>
    <w:rsid w:val="005F7317"/>
    <w:rsid w:val="00633F6B"/>
    <w:rsid w:val="00642BE2"/>
    <w:rsid w:val="006470C3"/>
    <w:rsid w:val="00657B1B"/>
    <w:rsid w:val="00684FFF"/>
    <w:rsid w:val="00686641"/>
    <w:rsid w:val="006A5D33"/>
    <w:rsid w:val="006B0A85"/>
    <w:rsid w:val="006B6C81"/>
    <w:rsid w:val="006E2F87"/>
    <w:rsid w:val="0072351B"/>
    <w:rsid w:val="00730A90"/>
    <w:rsid w:val="00733C5D"/>
    <w:rsid w:val="00745633"/>
    <w:rsid w:val="00754D50"/>
    <w:rsid w:val="00757F4E"/>
    <w:rsid w:val="00774214"/>
    <w:rsid w:val="00793CE5"/>
    <w:rsid w:val="007C039D"/>
    <w:rsid w:val="007D4116"/>
    <w:rsid w:val="007D6A41"/>
    <w:rsid w:val="007E45A4"/>
    <w:rsid w:val="007F74E7"/>
    <w:rsid w:val="00801E5D"/>
    <w:rsid w:val="00810776"/>
    <w:rsid w:val="0082006B"/>
    <w:rsid w:val="00837F62"/>
    <w:rsid w:val="00866BBA"/>
    <w:rsid w:val="0088193D"/>
    <w:rsid w:val="008962CD"/>
    <w:rsid w:val="008A2A29"/>
    <w:rsid w:val="008B45AD"/>
    <w:rsid w:val="008C74D9"/>
    <w:rsid w:val="008C7F0D"/>
    <w:rsid w:val="008E3892"/>
    <w:rsid w:val="00901F1E"/>
    <w:rsid w:val="00981F2C"/>
    <w:rsid w:val="00993020"/>
    <w:rsid w:val="009A5A43"/>
    <w:rsid w:val="009C4AFB"/>
    <w:rsid w:val="009C67A2"/>
    <w:rsid w:val="009D259B"/>
    <w:rsid w:val="009E2083"/>
    <w:rsid w:val="009F3826"/>
    <w:rsid w:val="00A05F9D"/>
    <w:rsid w:val="00A06BD7"/>
    <w:rsid w:val="00A075AF"/>
    <w:rsid w:val="00A13A5A"/>
    <w:rsid w:val="00A21FC0"/>
    <w:rsid w:val="00A27BD7"/>
    <w:rsid w:val="00A431F0"/>
    <w:rsid w:val="00A61E34"/>
    <w:rsid w:val="00A635F2"/>
    <w:rsid w:val="00AA46F2"/>
    <w:rsid w:val="00AE0805"/>
    <w:rsid w:val="00AE090B"/>
    <w:rsid w:val="00AF7438"/>
    <w:rsid w:val="00B06CCA"/>
    <w:rsid w:val="00B22287"/>
    <w:rsid w:val="00B2370E"/>
    <w:rsid w:val="00B4322E"/>
    <w:rsid w:val="00B466F8"/>
    <w:rsid w:val="00B66F59"/>
    <w:rsid w:val="00B716EB"/>
    <w:rsid w:val="00BA0BD5"/>
    <w:rsid w:val="00BA297D"/>
    <w:rsid w:val="00BC1EB1"/>
    <w:rsid w:val="00BD65F9"/>
    <w:rsid w:val="00C10CC3"/>
    <w:rsid w:val="00C1627F"/>
    <w:rsid w:val="00C30F56"/>
    <w:rsid w:val="00C544EB"/>
    <w:rsid w:val="00C552D8"/>
    <w:rsid w:val="00C57700"/>
    <w:rsid w:val="00C748FB"/>
    <w:rsid w:val="00CA1433"/>
    <w:rsid w:val="00CB192F"/>
    <w:rsid w:val="00CD3830"/>
    <w:rsid w:val="00CE0588"/>
    <w:rsid w:val="00CF2446"/>
    <w:rsid w:val="00D02C31"/>
    <w:rsid w:val="00D3160A"/>
    <w:rsid w:val="00D53CCB"/>
    <w:rsid w:val="00D63FEA"/>
    <w:rsid w:val="00D74EAA"/>
    <w:rsid w:val="00D80AD5"/>
    <w:rsid w:val="00DB69F9"/>
    <w:rsid w:val="00DC7176"/>
    <w:rsid w:val="00DD594A"/>
    <w:rsid w:val="00DD6B7D"/>
    <w:rsid w:val="00DE2973"/>
    <w:rsid w:val="00DE7FC7"/>
    <w:rsid w:val="00DF0B69"/>
    <w:rsid w:val="00DF69E9"/>
    <w:rsid w:val="00E140C6"/>
    <w:rsid w:val="00E253AB"/>
    <w:rsid w:val="00E70318"/>
    <w:rsid w:val="00EE4E09"/>
    <w:rsid w:val="00EE6F6C"/>
    <w:rsid w:val="00F1377A"/>
    <w:rsid w:val="00F23AEE"/>
    <w:rsid w:val="00F262E8"/>
    <w:rsid w:val="00F26DED"/>
    <w:rsid w:val="00F31250"/>
    <w:rsid w:val="00F5257B"/>
    <w:rsid w:val="00F84E21"/>
    <w:rsid w:val="00F97D4B"/>
    <w:rsid w:val="00F97DEF"/>
    <w:rsid w:val="00FA3C97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D22BEB0"/>
  <w15:docId w15:val="{7F3D6EF9-7564-43F4-A5E4-5DF655FA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locked="1" w:uiPriority="0"/>
    <w:lsdException w:name="List 2" w:semiHidden="1" w:unhideWhenUsed="1"/>
    <w:lsdException w:name="List 3" w:semiHidden="1" w:unhideWhenUsed="1"/>
    <w:lsdException w:name="List 4" w:locked="1" w:uiPriority="0"/>
    <w:lsdException w:name="List 5" w:locked="1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locked="1" w:uiPriority="0"/>
    <w:lsdException w:name="Date" w:locked="1" w:uiPriority="0"/>
    <w:lsdException w:name="Body Text First Indent" w:locked="1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CBC"/>
    <w:rPr>
      <w:sz w:val="24"/>
      <w:szCs w:val="20"/>
      <w:lang w:eastAsia="uk-UA"/>
    </w:rPr>
  </w:style>
  <w:style w:type="paragraph" w:styleId="1">
    <w:name w:val="heading 1"/>
    <w:basedOn w:val="a"/>
    <w:next w:val="a"/>
    <w:link w:val="10"/>
    <w:uiPriority w:val="99"/>
    <w:qFormat/>
    <w:rsid w:val="00C162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C1627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C1627F"/>
    <w:pPr>
      <w:keepNext/>
      <w:jc w:val="center"/>
      <w:outlineLvl w:val="4"/>
    </w:pPr>
    <w:rPr>
      <w:spacing w:val="112"/>
      <w:sz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Pr>
      <w:rFonts w:ascii="Cambria" w:hAnsi="Cambria" w:cs="Times New Roman"/>
      <w:b/>
      <w:bCs/>
      <w:kern w:val="32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eastAsia="uk-UA"/>
    </w:rPr>
  </w:style>
  <w:style w:type="character" w:customStyle="1" w:styleId="50">
    <w:name w:val="Заголовок 5 Знак"/>
    <w:basedOn w:val="a0"/>
    <w:link w:val="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eastAsia="uk-UA"/>
    </w:rPr>
  </w:style>
  <w:style w:type="paragraph" w:styleId="a3">
    <w:name w:val="header"/>
    <w:basedOn w:val="a"/>
    <w:link w:val="a4"/>
    <w:uiPriority w:val="99"/>
    <w:rsid w:val="00C1627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0"/>
      <w:szCs w:val="20"/>
      <w:lang w:eastAsia="uk-UA"/>
    </w:rPr>
  </w:style>
  <w:style w:type="paragraph" w:styleId="a5">
    <w:name w:val="footer"/>
    <w:basedOn w:val="a"/>
    <w:link w:val="a6"/>
    <w:uiPriority w:val="99"/>
    <w:rsid w:val="00C1627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0"/>
      <w:szCs w:val="20"/>
      <w:lang w:eastAsia="uk-UA"/>
    </w:rPr>
  </w:style>
  <w:style w:type="paragraph" w:styleId="a7">
    <w:name w:val="Plain Text"/>
    <w:basedOn w:val="a"/>
    <w:link w:val="a8"/>
    <w:uiPriority w:val="99"/>
    <w:rsid w:val="00C1627F"/>
    <w:rPr>
      <w:rFonts w:ascii="Courier New" w:hAnsi="Courier New" w:cs="Courier New"/>
      <w:sz w:val="20"/>
    </w:rPr>
  </w:style>
  <w:style w:type="character" w:customStyle="1" w:styleId="a8">
    <w:name w:val="Текст Знак"/>
    <w:basedOn w:val="a0"/>
    <w:link w:val="a7"/>
    <w:uiPriority w:val="99"/>
    <w:semiHidden/>
    <w:locked/>
    <w:rPr>
      <w:rFonts w:ascii="Courier New" w:hAnsi="Courier New" w:cs="Courier New"/>
      <w:sz w:val="20"/>
      <w:szCs w:val="20"/>
      <w:lang w:eastAsia="uk-UA"/>
    </w:rPr>
  </w:style>
  <w:style w:type="character" w:styleId="a9">
    <w:name w:val="page number"/>
    <w:basedOn w:val="a0"/>
    <w:uiPriority w:val="99"/>
    <w:rsid w:val="0024615C"/>
    <w:rPr>
      <w:rFonts w:cs="Times New Roman"/>
    </w:rPr>
  </w:style>
  <w:style w:type="paragraph" w:styleId="aa">
    <w:name w:val="Balloon Text"/>
    <w:basedOn w:val="a"/>
    <w:link w:val="ab"/>
    <w:uiPriority w:val="99"/>
    <w:rsid w:val="0058411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locked/>
    <w:rsid w:val="0058411F"/>
    <w:rPr>
      <w:rFonts w:ascii="Tahoma" w:hAnsi="Tahoma" w:cs="Tahoma"/>
      <w:sz w:val="16"/>
      <w:szCs w:val="16"/>
      <w:lang w:eastAsia="uk-UA"/>
    </w:rPr>
  </w:style>
  <w:style w:type="paragraph" w:styleId="ac">
    <w:name w:val="List Paragraph"/>
    <w:basedOn w:val="a"/>
    <w:uiPriority w:val="99"/>
    <w:qFormat/>
    <w:rsid w:val="00253A8E"/>
    <w:pPr>
      <w:ind w:left="720"/>
      <w:contextualSpacing/>
    </w:pPr>
  </w:style>
  <w:style w:type="character" w:styleId="ad">
    <w:name w:val="Placeholder Text"/>
    <w:basedOn w:val="a0"/>
    <w:uiPriority w:val="99"/>
    <w:semiHidden/>
    <w:rsid w:val="00D80AD5"/>
    <w:rPr>
      <w:rFonts w:cs="Times New Roman"/>
      <w:color w:val="808080"/>
    </w:rPr>
  </w:style>
  <w:style w:type="character" w:customStyle="1" w:styleId="apple-converted-space">
    <w:name w:val="apple-converted-space"/>
    <w:basedOn w:val="a0"/>
    <w:rsid w:val="00560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3;&#1072;&#1074;&#1095;&#1072;&#1085;&#1085;&#1103;%203%20&#1082;&#1091;&#1088;&#1089;\&#1055;&#1088;&#1072;&#1082;&#1090;&#1080;&#1095;&#1085;&#1072;%20&#1088;&#1086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Практична робота.dotx</Template>
  <TotalTime>104</TotalTime>
  <Pages>6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Практична робота  №14</vt:lpstr>
    </vt:vector>
  </TitlesOfParts>
  <Company>Home</Company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Практична робота  №14</dc:title>
  <dc:creator>Oleg Novatskiy</dc:creator>
  <cp:lastModifiedBy>Smoker Nicoras</cp:lastModifiedBy>
  <cp:revision>11</cp:revision>
  <cp:lastPrinted>2015-04-17T06:42:00Z</cp:lastPrinted>
  <dcterms:created xsi:type="dcterms:W3CDTF">2017-02-27T00:06:00Z</dcterms:created>
  <dcterms:modified xsi:type="dcterms:W3CDTF">2017-04-05T10:50:00Z</dcterms:modified>
</cp:coreProperties>
</file>